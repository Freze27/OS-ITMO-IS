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5FE0" w14:textId="77777777" w:rsidR="001315DD" w:rsidRPr="00A31032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A31032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7283C7A0" w14:textId="77777777" w:rsidR="001315DD" w:rsidRPr="00A31032" w:rsidRDefault="002C7D8E" w:rsidP="001315DD">
      <w:pPr>
        <w:jc w:val="center"/>
        <w:rPr>
          <w:rFonts w:ascii="Times New Roman" w:hAnsi="Times New Roman" w:cs="Times New Roman"/>
        </w:rPr>
      </w:pPr>
      <w:r w:rsidRPr="00A31032">
        <w:rPr>
          <w:rFonts w:ascii="Times New Roman" w:hAnsi="Times New Roman" w:cs="Times New Roman"/>
        </w:rPr>
        <w:t>Ф</w:t>
      </w:r>
      <w:r w:rsidR="001315DD" w:rsidRPr="00A31032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448E2841" w14:textId="77777777" w:rsidR="001315DD" w:rsidRPr="00A31032" w:rsidRDefault="001315DD" w:rsidP="001315DD">
      <w:pPr>
        <w:jc w:val="center"/>
        <w:rPr>
          <w:rFonts w:ascii="Times New Roman" w:hAnsi="Times New Roman" w:cs="Times New Roman"/>
        </w:rPr>
      </w:pPr>
      <w:r w:rsidRPr="00A31032">
        <w:rPr>
          <w:rFonts w:ascii="Times New Roman" w:hAnsi="Times New Roman" w:cs="Times New Roman"/>
        </w:rPr>
        <w:t>Санкт-Петербургский национальный исследовательский университет ИТМО</w:t>
      </w:r>
    </w:p>
    <w:p w14:paraId="6DAE621E" w14:textId="08BA1E3D" w:rsidR="001315DD" w:rsidRPr="00A31032" w:rsidRDefault="001315DD" w:rsidP="00A31032">
      <w:pPr>
        <w:spacing w:line="480" w:lineRule="auto"/>
        <w:jc w:val="center"/>
        <w:rPr>
          <w:rFonts w:ascii="Times New Roman" w:hAnsi="Times New Roman" w:cs="Times New Roman"/>
        </w:rPr>
      </w:pPr>
      <w:r w:rsidRPr="00A31032">
        <w:rPr>
          <w:rFonts w:ascii="Times New Roman" w:hAnsi="Times New Roman" w:cs="Times New Roman"/>
        </w:rPr>
        <w:t>Мегафакультет трансляционных информационных технологий</w:t>
      </w:r>
      <w:r w:rsidR="00A31032">
        <w:rPr>
          <w:rFonts w:ascii="Times New Roman" w:hAnsi="Times New Roman" w:cs="Times New Roman"/>
        </w:rPr>
        <w:br/>
      </w:r>
      <w:r w:rsidRPr="00A31032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55F71175" w14:textId="7D1F7417" w:rsidR="001315DD" w:rsidRPr="00A31032" w:rsidRDefault="006327DF" w:rsidP="00A31032">
      <w:pPr>
        <w:spacing w:after="10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032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AD0E0F" w:rsidRPr="00A31032"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 w:rsidR="00A95EDD" w:rsidRPr="00A95EDD">
        <w:rPr>
          <w:rFonts w:ascii="Times New Roman" w:hAnsi="Times New Roman" w:cs="Times New Roman"/>
          <w:b/>
          <w:sz w:val="28"/>
          <w:szCs w:val="28"/>
        </w:rPr>
        <w:t>5</w:t>
      </w:r>
      <w:r w:rsidR="00393398" w:rsidRPr="00A31032">
        <w:rPr>
          <w:rFonts w:ascii="Times New Roman" w:hAnsi="Times New Roman" w:cs="Times New Roman"/>
          <w:b/>
          <w:sz w:val="28"/>
          <w:szCs w:val="28"/>
        </w:rPr>
        <w:br/>
      </w:r>
      <w:r w:rsidR="00A31032" w:rsidRPr="00A31032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393398" w:rsidRPr="00A31032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854DDF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памятью в ОС </w:t>
      </w:r>
      <w:r w:rsidR="00854DDF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="00393398" w:rsidRPr="00A3103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2659963" w14:textId="5402BD25" w:rsidR="002C7D8E" w:rsidRPr="00A31032" w:rsidRDefault="00A31032" w:rsidP="0039339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A310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315DD" w:rsidRPr="00A31032">
        <w:rPr>
          <w:rFonts w:ascii="Times New Roman" w:hAnsi="Times New Roman" w:cs="Times New Roman"/>
          <w:sz w:val="24"/>
          <w:szCs w:val="24"/>
        </w:rPr>
        <w:t>По дисциплине «</w:t>
      </w:r>
      <w:r w:rsidR="00854DDF">
        <w:rPr>
          <w:rFonts w:ascii="Times New Roman" w:hAnsi="Times New Roman" w:cs="Times New Roman"/>
          <w:sz w:val="24"/>
          <w:szCs w:val="24"/>
        </w:rPr>
        <w:t>Операционные системы</w:t>
      </w:r>
      <w:r w:rsidR="001315DD" w:rsidRPr="00A31032">
        <w:rPr>
          <w:rFonts w:ascii="Times New Roman" w:hAnsi="Times New Roman" w:cs="Times New Roman"/>
          <w:sz w:val="24"/>
          <w:szCs w:val="24"/>
        </w:rPr>
        <w:t>»</w:t>
      </w:r>
    </w:p>
    <w:p w14:paraId="0EBA2350" w14:textId="5E9E01B0" w:rsidR="002C7D8E" w:rsidRPr="00A31032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</w:p>
    <w:p w14:paraId="15E97E52" w14:textId="6680D3E3" w:rsidR="001315DD" w:rsidRPr="00A31032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A31032">
        <w:rPr>
          <w:rFonts w:ascii="Times New Roman" w:hAnsi="Times New Roman" w:cs="Times New Roman"/>
        </w:rPr>
        <w:t xml:space="preserve">Выполнил студент группы </w:t>
      </w:r>
      <w:r w:rsidR="00AD0E0F" w:rsidRPr="00A31032">
        <w:rPr>
          <w:rFonts w:ascii="Times New Roman" w:hAnsi="Times New Roman" w:cs="Times New Roman"/>
          <w:lang w:val="en-US"/>
        </w:rPr>
        <w:t>M</w:t>
      </w:r>
      <w:r w:rsidR="00AD0E0F" w:rsidRPr="00A31032">
        <w:rPr>
          <w:rFonts w:ascii="Times New Roman" w:hAnsi="Times New Roman" w:cs="Times New Roman"/>
        </w:rPr>
        <w:t>3</w:t>
      </w:r>
      <w:r w:rsidR="00393398" w:rsidRPr="00A31032">
        <w:rPr>
          <w:rFonts w:ascii="Times New Roman" w:hAnsi="Times New Roman" w:cs="Times New Roman"/>
        </w:rPr>
        <w:t>2</w:t>
      </w:r>
      <w:r w:rsidR="00AD0E0F" w:rsidRPr="00A31032">
        <w:rPr>
          <w:rFonts w:ascii="Times New Roman" w:hAnsi="Times New Roman" w:cs="Times New Roman"/>
        </w:rPr>
        <w:t>15</w:t>
      </w:r>
    </w:p>
    <w:p w14:paraId="399FDA7E" w14:textId="31823380" w:rsidR="001315DD" w:rsidRPr="00A31032" w:rsidRDefault="00AD0E0F" w:rsidP="002724D7">
      <w:pPr>
        <w:spacing w:after="240"/>
        <w:ind w:left="5670"/>
        <w:rPr>
          <w:rFonts w:ascii="Times New Roman" w:hAnsi="Times New Roman" w:cs="Times New Roman"/>
          <w:i/>
        </w:rPr>
      </w:pPr>
      <w:r w:rsidRPr="00A31032">
        <w:rPr>
          <w:rFonts w:ascii="Times New Roman" w:hAnsi="Times New Roman" w:cs="Times New Roman"/>
          <w:i/>
        </w:rPr>
        <w:t>Рагулин Антон Витальевич</w:t>
      </w:r>
    </w:p>
    <w:p w14:paraId="448DF149" w14:textId="028F68E1" w:rsidR="001315DD" w:rsidRPr="00A31032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A31032">
        <w:rPr>
          <w:rFonts w:ascii="Times New Roman" w:hAnsi="Times New Roman" w:cs="Times New Roman"/>
        </w:rPr>
        <w:t>Проверил</w:t>
      </w:r>
      <w:r w:rsidR="00393398" w:rsidRPr="00A31032">
        <w:rPr>
          <w:rFonts w:ascii="Times New Roman" w:hAnsi="Times New Roman" w:cs="Times New Roman"/>
        </w:rPr>
        <w:t>а</w:t>
      </w:r>
    </w:p>
    <w:p w14:paraId="146E4B5F" w14:textId="0473F73B" w:rsidR="001315DD" w:rsidRPr="00854DDF" w:rsidRDefault="00854DDF" w:rsidP="002724D7">
      <w:pPr>
        <w:spacing w:after="2100"/>
        <w:ind w:left="56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hd w:val="clear" w:color="auto" w:fill="FFFFFF"/>
        </w:rPr>
        <w:t>Тетерина Мария Олеговна</w:t>
      </w:r>
    </w:p>
    <w:p w14:paraId="664E4AC9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683785" wp14:editId="4D08983C">
            <wp:extent cx="3990975" cy="1860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65" cy="186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E124" w14:textId="2FD347CA" w:rsidR="00AF52E7" w:rsidRPr="00854DDF" w:rsidRDefault="001315DD" w:rsidP="00A95EDD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</w:t>
      </w:r>
      <w:r w:rsidRPr="00854DDF">
        <w:rPr>
          <w:rFonts w:ascii="Times New Roman" w:hAnsi="Times New Roman" w:cs="Times New Roman"/>
        </w:rPr>
        <w:t>-</w:t>
      </w:r>
      <w:r w:rsidRPr="00D628A8">
        <w:rPr>
          <w:rFonts w:ascii="Times New Roman" w:hAnsi="Times New Roman" w:cs="Times New Roman"/>
        </w:rPr>
        <w:t>Петербург</w:t>
      </w:r>
      <w:r w:rsidR="00393398" w:rsidRPr="00854DDF">
        <w:rPr>
          <w:rFonts w:ascii="Times New Roman" w:hAnsi="Times New Roman" w:cs="Times New Roman"/>
        </w:rPr>
        <w:br/>
        <w:t>2025</w:t>
      </w:r>
      <w:r w:rsidRPr="00854DDF">
        <w:rPr>
          <w:rFonts w:ascii="Times New Roman" w:hAnsi="Times New Roman" w:cs="Times New Roman"/>
        </w:rPr>
        <w:br w:type="page"/>
      </w:r>
    </w:p>
    <w:p w14:paraId="4B3D9646" w14:textId="220052EE" w:rsidR="00854DDF" w:rsidRPr="00681D70" w:rsidRDefault="00854DDF" w:rsidP="00A95EDD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Общий объём оперативной памяти </w:t>
      </w:r>
      <w:r w:rsidR="00EB04D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B04DE" w:rsidRPr="00EB04DE">
        <w:rPr>
          <w:rFonts w:ascii="Times New Roman" w:hAnsi="Times New Roman" w:cs="Times New Roman"/>
        </w:rPr>
        <w:t xml:space="preserve">1870900 </w:t>
      </w:r>
      <w:r w:rsidR="00EB04DE">
        <w:rPr>
          <w:rFonts w:ascii="Times New Roman" w:hAnsi="Times New Roman" w:cs="Times New Roman"/>
          <w:lang w:val="en-US"/>
        </w:rPr>
        <w:t>kB</w:t>
      </w:r>
      <w:r>
        <w:rPr>
          <w:rFonts w:ascii="Times New Roman" w:hAnsi="Times New Roman" w:cs="Times New Roman"/>
        </w:rPr>
        <w:br/>
        <w:t xml:space="preserve">Объём раздела подкачки </w:t>
      </w:r>
      <w:r w:rsidR="00EB04DE">
        <w:rPr>
          <w:rFonts w:ascii="Times New Roman" w:hAnsi="Times New Roman" w:cs="Times New Roman"/>
        </w:rPr>
        <w:t>–</w:t>
      </w:r>
      <w:r w:rsidR="00EB04DE" w:rsidRPr="00EB04DE">
        <w:rPr>
          <w:rFonts w:ascii="Times New Roman" w:hAnsi="Times New Roman" w:cs="Times New Roman"/>
        </w:rPr>
        <w:t xml:space="preserve"> 839676 </w:t>
      </w:r>
      <w:r w:rsidR="00EB04DE">
        <w:rPr>
          <w:rFonts w:ascii="Times New Roman" w:hAnsi="Times New Roman" w:cs="Times New Roman"/>
          <w:lang w:val="en-US"/>
        </w:rPr>
        <w:t>kB</w:t>
      </w:r>
      <w:r>
        <w:rPr>
          <w:rFonts w:ascii="Times New Roman" w:hAnsi="Times New Roman" w:cs="Times New Roman"/>
        </w:rPr>
        <w:br/>
        <w:t xml:space="preserve">Размер страницы виртуальной памяти </w:t>
      </w:r>
      <w:r w:rsidR="00EB04D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B04DE" w:rsidRPr="00EB04DE">
        <w:rPr>
          <w:rFonts w:ascii="Times New Roman" w:hAnsi="Times New Roman" w:cs="Times New Roman"/>
        </w:rPr>
        <w:t xml:space="preserve">4096 </w:t>
      </w:r>
      <w:r w:rsidR="00EB04DE">
        <w:rPr>
          <w:rFonts w:ascii="Times New Roman" w:hAnsi="Times New Roman" w:cs="Times New Roman"/>
          <w:lang w:val="en-US"/>
        </w:rPr>
        <w:t>kB</w:t>
      </w:r>
      <w:r>
        <w:rPr>
          <w:rFonts w:ascii="Times New Roman" w:hAnsi="Times New Roman" w:cs="Times New Roman"/>
        </w:rPr>
        <w:br/>
        <w:t xml:space="preserve">Объём свободной физической памяти в ненагруженной системе </w:t>
      </w:r>
      <w:r w:rsidR="00EB04DE">
        <w:rPr>
          <w:rFonts w:ascii="Times New Roman" w:hAnsi="Times New Roman" w:cs="Times New Roman"/>
        </w:rPr>
        <w:t>–</w:t>
      </w:r>
      <w:r w:rsidR="00EB04DE" w:rsidRPr="00EB04DE">
        <w:rPr>
          <w:rFonts w:ascii="Times New Roman" w:hAnsi="Times New Roman" w:cs="Times New Roman"/>
        </w:rPr>
        <w:t xml:space="preserve"> 1461116 </w:t>
      </w:r>
      <w:r w:rsidR="00EB04DE">
        <w:rPr>
          <w:rFonts w:ascii="Times New Roman" w:hAnsi="Times New Roman" w:cs="Times New Roman"/>
          <w:lang w:val="en-US"/>
        </w:rPr>
        <w:t>kB</w:t>
      </w:r>
      <w:r>
        <w:rPr>
          <w:rFonts w:ascii="Times New Roman" w:hAnsi="Times New Roman" w:cs="Times New Roman"/>
        </w:rPr>
        <w:br/>
        <w:t xml:space="preserve">Объём свободного пространства в разделе подкачки в ненагруженной системе </w:t>
      </w:r>
      <w:r w:rsidR="00EB04DE">
        <w:rPr>
          <w:rFonts w:ascii="Times New Roman" w:hAnsi="Times New Roman" w:cs="Times New Roman"/>
        </w:rPr>
        <w:t>–</w:t>
      </w:r>
      <w:r w:rsidR="00EB04DE" w:rsidRPr="00EB04DE">
        <w:rPr>
          <w:rFonts w:ascii="Times New Roman" w:hAnsi="Times New Roman" w:cs="Times New Roman"/>
        </w:rPr>
        <w:t xml:space="preserve"> 839676 </w:t>
      </w:r>
      <w:r w:rsidR="00EB04DE">
        <w:rPr>
          <w:rFonts w:ascii="Times New Roman" w:hAnsi="Times New Roman" w:cs="Times New Roman"/>
          <w:lang w:val="en-US"/>
        </w:rPr>
        <w:t>kB</w:t>
      </w:r>
    </w:p>
    <w:p w14:paraId="017A2D7C" w14:textId="472FAA4A" w:rsidR="00AC64A3" w:rsidRPr="00681D70" w:rsidRDefault="00AC64A3" w:rsidP="00A95EDD">
      <w:pPr>
        <w:spacing w:after="80"/>
        <w:rPr>
          <w:rFonts w:ascii="Times New Roman" w:hAnsi="Times New Roman" w:cs="Times New Roman"/>
        </w:rPr>
      </w:pPr>
    </w:p>
    <w:p w14:paraId="6088BEE2" w14:textId="77777777" w:rsidR="003307B4" w:rsidRDefault="00AC64A3" w:rsidP="00A95EDD">
      <w:pPr>
        <w:spacing w:after="80"/>
        <w:rPr>
          <w:rFonts w:ascii="Times New Roman" w:hAnsi="Times New Roman" w:cs="Times New Roman"/>
        </w:rPr>
      </w:pPr>
      <w:r w:rsidRPr="003307B4">
        <w:rPr>
          <w:rFonts w:ascii="Times New Roman" w:hAnsi="Times New Roman" w:cs="Times New Roman"/>
          <w:b/>
          <w:bCs/>
          <w:i/>
          <w:iCs/>
        </w:rPr>
        <w:t>Эксперимент №1</w:t>
      </w:r>
      <w:r w:rsidR="003307B4">
        <w:rPr>
          <w:rFonts w:ascii="Times New Roman" w:hAnsi="Times New Roman" w:cs="Times New Roman"/>
        </w:rPr>
        <w:br/>
      </w:r>
      <w:r w:rsidR="003307B4" w:rsidRPr="003307B4">
        <w:rPr>
          <w:rFonts w:ascii="Times New Roman" w:hAnsi="Times New Roman" w:cs="Times New Roman"/>
          <w:u w:val="single"/>
        </w:rPr>
        <w:t>Первый этап:</w:t>
      </w:r>
    </w:p>
    <w:p w14:paraId="60B41C0E" w14:textId="540083B2" w:rsidR="009F0FB8" w:rsidRPr="009F0FB8" w:rsidRDefault="00AC64A3" w:rsidP="00A95EDD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AC64A3">
        <w:rPr>
          <w:rFonts w:ascii="Times New Roman" w:hAnsi="Times New Roman" w:cs="Times New Roman"/>
          <w:noProof/>
        </w:rPr>
        <w:drawing>
          <wp:inline distT="0" distB="0" distL="0" distR="0" wp14:anchorId="767E3220" wp14:editId="09924CF5">
            <wp:extent cx="5940425" cy="331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Последняя запись в </w:t>
      </w:r>
      <w:r>
        <w:rPr>
          <w:rFonts w:ascii="Times New Roman" w:hAnsi="Times New Roman" w:cs="Times New Roman"/>
          <w:lang w:val="en-US"/>
        </w:rPr>
        <w:t>report</w:t>
      </w:r>
      <w:r w:rsidRPr="009F0FB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log</w:t>
      </w:r>
      <w:r w:rsidRPr="009F0FB8">
        <w:rPr>
          <w:rFonts w:ascii="Times New Roman" w:hAnsi="Times New Roman" w:cs="Times New Roman"/>
        </w:rPr>
        <w:t xml:space="preserve"> – 3</w:t>
      </w:r>
      <w:r w:rsidR="00EB2206">
        <w:rPr>
          <w:rFonts w:ascii="Times New Roman" w:hAnsi="Times New Roman" w:cs="Times New Roman"/>
        </w:rPr>
        <w:t>0</w:t>
      </w:r>
      <w:r w:rsidRPr="009F0FB8">
        <w:rPr>
          <w:rFonts w:ascii="Times New Roman" w:hAnsi="Times New Roman" w:cs="Times New Roman"/>
        </w:rPr>
        <w:t>000000</w:t>
      </w:r>
    </w:p>
    <w:p w14:paraId="71B73ABB" w14:textId="77777777" w:rsidR="009F0FB8" w:rsidRDefault="009F0FB8" w:rsidP="00A95EDD">
      <w:pPr>
        <w:spacing w:after="80"/>
        <w:rPr>
          <w:rFonts w:ascii="Times New Roman" w:hAnsi="Times New Roman" w:cs="Times New Roman"/>
        </w:rPr>
      </w:pPr>
    </w:p>
    <w:p w14:paraId="53B316DC" w14:textId="468F517B" w:rsidR="00337BFA" w:rsidRPr="00337BFA" w:rsidRDefault="00681D70" w:rsidP="00A95EDD">
      <w:pPr>
        <w:spacing w:after="80"/>
        <w:rPr>
          <w:rFonts w:ascii="Times New Roman" w:hAnsi="Times New Roman" w:cs="Times New Roman"/>
        </w:rPr>
      </w:pPr>
      <w:r w:rsidRPr="00681D70">
        <w:rPr>
          <w:rFonts w:ascii="Times New Roman" w:hAnsi="Times New Roman" w:cs="Times New Roman"/>
          <w:noProof/>
        </w:rPr>
        <w:drawing>
          <wp:inline distT="0" distB="0" distL="0" distR="0" wp14:anchorId="0335B7A0" wp14:editId="1C0071BA">
            <wp:extent cx="5940425" cy="2787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FB8">
        <w:rPr>
          <w:rFonts w:ascii="Times New Roman" w:hAnsi="Times New Roman" w:cs="Times New Roman"/>
        </w:rPr>
        <w:br/>
        <w:t xml:space="preserve">Последняя запись в </w:t>
      </w:r>
      <w:r w:rsidR="009F0FB8">
        <w:rPr>
          <w:rFonts w:ascii="Times New Roman" w:hAnsi="Times New Roman" w:cs="Times New Roman"/>
          <w:lang w:val="en-US"/>
        </w:rPr>
        <w:t>report</w:t>
      </w:r>
      <w:r w:rsidR="009F0FB8" w:rsidRPr="00337BFA">
        <w:rPr>
          <w:rFonts w:ascii="Times New Roman" w:hAnsi="Times New Roman" w:cs="Times New Roman"/>
        </w:rPr>
        <w:t>.</w:t>
      </w:r>
      <w:r w:rsidR="009F0FB8">
        <w:rPr>
          <w:rFonts w:ascii="Times New Roman" w:hAnsi="Times New Roman" w:cs="Times New Roman"/>
          <w:lang w:val="en-US"/>
        </w:rPr>
        <w:t>log</w:t>
      </w:r>
      <w:r w:rsidR="009F0FB8" w:rsidRPr="00337BFA">
        <w:rPr>
          <w:rFonts w:ascii="Times New Roman" w:hAnsi="Times New Roman" w:cs="Times New Roman"/>
        </w:rPr>
        <w:t xml:space="preserve"> </w:t>
      </w:r>
      <w:r w:rsidR="00337BFA" w:rsidRPr="00337BFA">
        <w:rPr>
          <w:rFonts w:ascii="Times New Roman" w:hAnsi="Times New Roman" w:cs="Times New Roman"/>
        </w:rPr>
        <w:t>–</w:t>
      </w:r>
      <w:r w:rsidR="009F0FB8" w:rsidRPr="00337BFA">
        <w:rPr>
          <w:rFonts w:ascii="Times New Roman" w:hAnsi="Times New Roman" w:cs="Times New Roman"/>
        </w:rPr>
        <w:t xml:space="preserve"> 30000000</w:t>
      </w:r>
    </w:p>
    <w:p w14:paraId="6BD0D3D3" w14:textId="727D9375" w:rsidR="00337BFA" w:rsidRDefault="00337BFA" w:rsidP="00A95EDD">
      <w:pPr>
        <w:spacing w:after="80"/>
        <w:rPr>
          <w:rFonts w:ascii="Times New Roman" w:hAnsi="Times New Roman" w:cs="Times New Roman"/>
        </w:rPr>
      </w:pPr>
    </w:p>
    <w:p w14:paraId="568EDCAC" w14:textId="29F937B9" w:rsidR="003307B4" w:rsidRPr="003307B4" w:rsidRDefault="003307B4" w:rsidP="00A95EDD">
      <w:pPr>
        <w:spacing w:after="80"/>
        <w:rPr>
          <w:rFonts w:ascii="Times New Roman" w:hAnsi="Times New Roman" w:cs="Times New Roman"/>
          <w:u w:val="single"/>
          <w:lang w:val="en-US"/>
        </w:rPr>
      </w:pPr>
      <w:r w:rsidRPr="003307B4">
        <w:rPr>
          <w:rFonts w:ascii="Times New Roman" w:hAnsi="Times New Roman" w:cs="Times New Roman"/>
          <w:u w:val="single"/>
        </w:rPr>
        <w:t>Второй этап</w:t>
      </w:r>
      <w:r w:rsidRPr="003307B4">
        <w:rPr>
          <w:rFonts w:ascii="Times New Roman" w:hAnsi="Times New Roman" w:cs="Times New Roman"/>
          <w:u w:val="single"/>
          <w:lang w:val="en-US"/>
        </w:rPr>
        <w:t>:</w:t>
      </w:r>
    </w:p>
    <w:p w14:paraId="58DB76D2" w14:textId="0BD6F824" w:rsidR="003307B4" w:rsidRDefault="003307B4" w:rsidP="00A95EDD">
      <w:pPr>
        <w:spacing w:after="80"/>
        <w:rPr>
          <w:rFonts w:ascii="Times New Roman" w:hAnsi="Times New Roman" w:cs="Times New Roman"/>
          <w:lang w:val="en-US"/>
        </w:rPr>
      </w:pPr>
      <w:r w:rsidRPr="003307B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FA3F77" wp14:editId="274BCB21">
            <wp:extent cx="5940425" cy="269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514" w14:textId="21BC7E17" w:rsidR="003307B4" w:rsidRDefault="003307B4" w:rsidP="00A95EDD">
      <w:pPr>
        <w:spacing w:after="80"/>
        <w:rPr>
          <w:rFonts w:ascii="Times New Roman" w:hAnsi="Times New Roman" w:cs="Times New Roman"/>
          <w:lang w:val="en-US"/>
        </w:rPr>
      </w:pPr>
      <w:r w:rsidRPr="003307B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5B99BE3" wp14:editId="02F5C7A8">
            <wp:extent cx="5940425" cy="269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0EAC" w14:textId="6675B368" w:rsidR="003307B4" w:rsidRPr="003307B4" w:rsidRDefault="003307B4" w:rsidP="00A95EDD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Последняя запись в </w:t>
      </w:r>
      <w:r>
        <w:rPr>
          <w:rFonts w:ascii="Times New Roman" w:hAnsi="Times New Roman" w:cs="Times New Roman"/>
          <w:lang w:val="en-US"/>
        </w:rPr>
        <w:t>report</w:t>
      </w:r>
      <w:r w:rsidRPr="003307B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log</w:t>
      </w:r>
      <w:r w:rsidRPr="003307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3307B4">
        <w:rPr>
          <w:rFonts w:ascii="Times New Roman" w:hAnsi="Times New Roman" w:cs="Times New Roman"/>
        </w:rPr>
        <w:t xml:space="preserve"> 15000000</w:t>
      </w:r>
    </w:p>
    <w:p w14:paraId="7D8A09D8" w14:textId="3D7733F7" w:rsidR="003307B4" w:rsidRDefault="003307B4" w:rsidP="00A95EDD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Последняя запись в </w:t>
      </w:r>
      <w:r>
        <w:rPr>
          <w:rFonts w:ascii="Times New Roman" w:hAnsi="Times New Roman" w:cs="Times New Roman"/>
          <w:lang w:val="en-US"/>
        </w:rPr>
        <w:t>report</w:t>
      </w:r>
      <w:r w:rsidRPr="003307B4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lang w:val="en-US"/>
        </w:rPr>
        <w:t>log</w:t>
      </w:r>
      <w:r w:rsidRPr="003307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3307B4">
        <w:rPr>
          <w:rFonts w:ascii="Times New Roman" w:hAnsi="Times New Roman" w:cs="Times New Roman"/>
        </w:rPr>
        <w:t xml:space="preserve"> 30000000</w:t>
      </w:r>
    </w:p>
    <w:p w14:paraId="2111580F" w14:textId="77777777" w:rsidR="003307B4" w:rsidRDefault="003307B4" w:rsidP="00A95EDD">
      <w:pPr>
        <w:spacing w:after="80"/>
        <w:rPr>
          <w:rFonts w:ascii="Times New Roman" w:hAnsi="Times New Roman" w:cs="Times New Roman"/>
        </w:rPr>
      </w:pPr>
    </w:p>
    <w:p w14:paraId="723700E3" w14:textId="19404709" w:rsidR="00BA69F8" w:rsidRDefault="003307B4" w:rsidP="00A95EDD">
      <w:pPr>
        <w:spacing w:after="80"/>
        <w:rPr>
          <w:rFonts w:ascii="Times New Roman" w:hAnsi="Times New Roman" w:cs="Times New Roman"/>
        </w:rPr>
      </w:pPr>
      <w:r w:rsidRPr="003307B4">
        <w:rPr>
          <w:rFonts w:ascii="Times New Roman" w:hAnsi="Times New Roman" w:cs="Times New Roman"/>
          <w:u w:val="single"/>
        </w:rPr>
        <w:t>Результаты</w:t>
      </w:r>
      <w:r w:rsidRPr="00BA69F8">
        <w:rPr>
          <w:rFonts w:ascii="Times New Roman" w:hAnsi="Times New Roman" w:cs="Times New Roman"/>
          <w:u w:val="single"/>
        </w:rPr>
        <w:t>:</w:t>
      </w:r>
      <w:r w:rsidR="00BA69F8" w:rsidRPr="00BA69F8">
        <w:rPr>
          <w:rFonts w:ascii="Times New Roman" w:hAnsi="Times New Roman" w:cs="Times New Roman"/>
          <w:u w:val="single"/>
        </w:rPr>
        <w:br/>
      </w:r>
      <w:r w:rsidR="00BA69F8">
        <w:rPr>
          <w:rFonts w:ascii="Times New Roman" w:hAnsi="Times New Roman" w:cs="Times New Roman"/>
        </w:rPr>
        <w:t>Графики первого этапа</w:t>
      </w:r>
      <w:r w:rsidR="00BA69F8" w:rsidRPr="000D7605">
        <w:rPr>
          <w:rFonts w:ascii="Times New Roman" w:hAnsi="Times New Roman" w:cs="Times New Roman"/>
        </w:rPr>
        <w:t>:</w:t>
      </w:r>
      <w:r w:rsidR="00BA69F8" w:rsidRPr="000D7605">
        <w:rPr>
          <w:rFonts w:ascii="Times New Roman" w:hAnsi="Times New Roman" w:cs="Times New Roman"/>
        </w:rPr>
        <w:br/>
      </w:r>
      <w:r w:rsidR="00BA69F8">
        <w:rPr>
          <w:noProof/>
        </w:rPr>
        <w:lastRenderedPageBreak/>
        <w:drawing>
          <wp:inline distT="0" distB="0" distL="0" distR="0" wp14:anchorId="6010F4DD" wp14:editId="43FEFAAF">
            <wp:extent cx="5940425" cy="3500755"/>
            <wp:effectExtent l="0" t="0" r="3175" b="444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EB6BA0F-CCF5-49A0-A01F-63B8F27F14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BA69F8" w:rsidRPr="000D7605">
        <w:rPr>
          <w:rFonts w:ascii="Times New Roman" w:hAnsi="Times New Roman" w:cs="Times New Roman"/>
        </w:rPr>
        <w:br/>
      </w:r>
      <w:r w:rsidR="00BA69F8">
        <w:rPr>
          <w:noProof/>
        </w:rPr>
        <w:drawing>
          <wp:inline distT="0" distB="0" distL="0" distR="0" wp14:anchorId="57F596DA" wp14:editId="7DE79103">
            <wp:extent cx="5940425" cy="3502660"/>
            <wp:effectExtent l="0" t="0" r="3175" b="254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F4662D45-7333-4553-B947-663D6E53B7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1F1F052" w14:textId="7A6B6424" w:rsidR="005C52DA" w:rsidRDefault="005C52DA" w:rsidP="00A95EDD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первом графике можно заметить, что </w:t>
      </w:r>
      <w:r>
        <w:rPr>
          <w:rFonts w:ascii="Times New Roman" w:hAnsi="Times New Roman" w:cs="Times New Roman"/>
          <w:lang w:val="en-US"/>
        </w:rPr>
        <w:t>free</w:t>
      </w:r>
      <w:r w:rsidRPr="005C52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used</w:t>
      </w:r>
      <w:r w:rsidRPr="005C52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противоположны, </w:t>
      </w:r>
      <w:r>
        <w:rPr>
          <w:rFonts w:ascii="Times New Roman" w:hAnsi="Times New Roman" w:cs="Times New Roman"/>
          <w:lang w:val="en-US"/>
        </w:rPr>
        <w:t>free</w:t>
      </w:r>
      <w:r w:rsidRPr="005C52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растёт линейно до 52 секунд, на этом моменте он практически приблизился к общему объёму оперативной памяти системы, тогда на этом моменте исходя из второго графика ОС начинает использовать раздел подкачки и записывает данные туда до момента, когда его </w:t>
      </w:r>
      <w:r>
        <w:rPr>
          <w:rFonts w:ascii="Times New Roman" w:hAnsi="Times New Roman" w:cs="Times New Roman"/>
          <w:lang w:val="en-US"/>
        </w:rPr>
        <w:t>used</w:t>
      </w:r>
      <w:r w:rsidRPr="005C52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практически равно объёму раздела подкачки, после чего процесс требует ещё выделение памяти, что невозможно из-за чего происходит аварийное завершение этого процесса.</w:t>
      </w:r>
    </w:p>
    <w:p w14:paraId="04EDB756" w14:textId="77777777" w:rsidR="00EB2206" w:rsidRPr="005C52DA" w:rsidRDefault="00EB2206" w:rsidP="00A95EDD">
      <w:pPr>
        <w:spacing w:after="80"/>
        <w:rPr>
          <w:rFonts w:ascii="Times New Roman" w:hAnsi="Times New Roman" w:cs="Times New Roman"/>
        </w:rPr>
      </w:pPr>
    </w:p>
    <w:p w14:paraId="1A0B094F" w14:textId="02CA7D19" w:rsidR="00BA69F8" w:rsidRPr="000D7605" w:rsidRDefault="00BA69F8" w:rsidP="00A95EDD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Графики второго этапа</w:t>
      </w:r>
      <w:r w:rsidRPr="000D7605">
        <w:rPr>
          <w:rFonts w:ascii="Times New Roman" w:hAnsi="Times New Roman" w:cs="Times New Roman"/>
        </w:rPr>
        <w:t>:</w:t>
      </w:r>
    </w:p>
    <w:p w14:paraId="2D2DDC89" w14:textId="32173337" w:rsidR="00BA69F8" w:rsidRDefault="00BA69F8" w:rsidP="00A95EDD">
      <w:pPr>
        <w:spacing w:after="80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24C627D4" wp14:editId="6E04D2F2">
            <wp:extent cx="5940425" cy="3504565"/>
            <wp:effectExtent l="0" t="0" r="3175" b="63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457A8FDC-C456-4F54-8DA9-74EEAAF2CE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br/>
      </w:r>
      <w:r>
        <w:rPr>
          <w:noProof/>
        </w:rPr>
        <w:drawing>
          <wp:inline distT="0" distB="0" distL="0" distR="0" wp14:anchorId="3F148259" wp14:editId="4349B1B2">
            <wp:extent cx="5940425" cy="3502660"/>
            <wp:effectExtent l="0" t="0" r="3175" b="254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96C891F7-0BA6-42D7-9773-F0D2772FFF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E427B12" w14:textId="69F07EDA" w:rsidR="003307B4" w:rsidRPr="00BA69F8" w:rsidRDefault="00EB2206" w:rsidP="00A95EDD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Можно заметить из первого графика, что к моменту примерно 29 секунд запущенные процессы подходят к пределу оперативной памяти из-за чего ОС начинает использовать раздел подкачки и примерно к моменту 40 секунд практически полностью занимают память раздела подкачки, из-за чего при обращении одного из процессов к ОС с запросом памяти, происходит его аварийное завершение, это происходит в момент 40-41 секунд, когда видно, что освободилась память занимаемая одним из процессов, после чего использование раздела подкачки завершается и далее до 67 секунд используется только оперативная память. Далее на 67 секунде можно заметить, что </w:t>
      </w:r>
      <w:r>
        <w:rPr>
          <w:rFonts w:ascii="Times New Roman" w:hAnsi="Times New Roman" w:cs="Times New Roman"/>
          <w:lang w:val="en-US"/>
        </w:rPr>
        <w:t>used</w:t>
      </w:r>
      <w:r w:rsidRPr="00EB22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практически приблизился снова к общему размеру оперативной памяти и данные начинают записываться в раздел подкачки и когда приходит к почти полному использованию раздела подкачки процесс </w:t>
      </w:r>
      <w:proofErr w:type="spellStart"/>
      <w:r>
        <w:rPr>
          <w:rFonts w:ascii="Times New Roman" w:hAnsi="Times New Roman" w:cs="Times New Roman"/>
        </w:rPr>
        <w:t>аварийно</w:t>
      </w:r>
      <w:proofErr w:type="spellEnd"/>
      <w:r>
        <w:rPr>
          <w:rFonts w:ascii="Times New Roman" w:hAnsi="Times New Roman" w:cs="Times New Roman"/>
        </w:rPr>
        <w:t xml:space="preserve"> завершается. Так же из значений </w:t>
      </w:r>
      <w:r>
        <w:rPr>
          <w:rFonts w:ascii="Times New Roman" w:hAnsi="Times New Roman" w:cs="Times New Roman"/>
          <w:lang w:val="en-US"/>
        </w:rPr>
        <w:t>report</w:t>
      </w:r>
      <w:r w:rsidRPr="00EB22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log</w:t>
      </w:r>
      <w:r w:rsidRPr="00EB22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report</w:t>
      </w:r>
      <w:r w:rsidRPr="00EB2206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lang w:val="en-US"/>
        </w:rPr>
        <w:t>log</w:t>
      </w:r>
      <w:r w:rsidRPr="00EB22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графиков можно заметить, что аварийное завершение первого процесса произошло, когда сумма количества элементов в первом и втором массивах была примерно равна предельному значению из первого </w:t>
      </w:r>
      <w:r>
        <w:rPr>
          <w:rFonts w:ascii="Times New Roman" w:hAnsi="Times New Roman" w:cs="Times New Roman"/>
        </w:rPr>
        <w:lastRenderedPageBreak/>
        <w:t>этапа, а затем второй процесс записал в массив столько же элементов, сколько было максимально достигнуто на первом этапе .</w:t>
      </w:r>
    </w:p>
    <w:p w14:paraId="6952D3D2" w14:textId="29951A9F" w:rsidR="003307B4" w:rsidRPr="00BA69F8" w:rsidRDefault="003307B4" w:rsidP="00A95EDD">
      <w:pPr>
        <w:spacing w:after="80"/>
        <w:rPr>
          <w:rFonts w:ascii="Times New Roman" w:hAnsi="Times New Roman" w:cs="Times New Roman"/>
        </w:rPr>
      </w:pPr>
    </w:p>
    <w:p w14:paraId="582B1EDA" w14:textId="38261A07" w:rsidR="003307B4" w:rsidRPr="003307B4" w:rsidRDefault="003307B4" w:rsidP="00A95EDD">
      <w:pPr>
        <w:spacing w:after="80"/>
        <w:rPr>
          <w:rFonts w:ascii="Times New Roman" w:hAnsi="Times New Roman" w:cs="Times New Roman"/>
          <w:b/>
          <w:bCs/>
          <w:i/>
          <w:iCs/>
        </w:rPr>
      </w:pPr>
      <w:r w:rsidRPr="003307B4">
        <w:rPr>
          <w:rFonts w:ascii="Times New Roman" w:hAnsi="Times New Roman" w:cs="Times New Roman"/>
          <w:b/>
          <w:bCs/>
          <w:i/>
          <w:iCs/>
        </w:rPr>
        <w:t>Эксперимент №2</w:t>
      </w:r>
    </w:p>
    <w:p w14:paraId="28C15A8F" w14:textId="353F82CA" w:rsidR="003307B4" w:rsidRPr="000D7605" w:rsidRDefault="000D7605" w:rsidP="00A95EDD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>
        <w:rPr>
          <w:rFonts w:ascii="Times New Roman" w:hAnsi="Times New Roman" w:cs="Times New Roman"/>
          <w:lang w:val="en-US"/>
        </w:rPr>
        <w:t>k</w:t>
      </w:r>
      <w:r w:rsidRPr="000D7605">
        <w:rPr>
          <w:rFonts w:ascii="Times New Roman" w:hAnsi="Times New Roman" w:cs="Times New Roman"/>
        </w:rPr>
        <w:t>=30</w:t>
      </w:r>
      <w:r>
        <w:rPr>
          <w:rFonts w:ascii="Times New Roman" w:hAnsi="Times New Roman" w:cs="Times New Roman"/>
        </w:rPr>
        <w:t xml:space="preserve">, максимальное </w:t>
      </w:r>
      <w:r>
        <w:rPr>
          <w:rFonts w:ascii="Times New Roman" w:hAnsi="Times New Roman" w:cs="Times New Roman"/>
          <w:lang w:val="en-US"/>
        </w:rPr>
        <w:t>n</w:t>
      </w:r>
      <w:r w:rsidRPr="000D76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 котором все процессы завершаются без ошибок и аварийных остановок</w:t>
      </w:r>
      <w:r w:rsidRPr="000D760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 w:rsidRPr="000D7605">
        <w:rPr>
          <w:rFonts w:ascii="Times New Roman" w:hAnsi="Times New Roman" w:cs="Times New Roman"/>
        </w:rPr>
        <w:t>=1600000.</w:t>
      </w:r>
    </w:p>
    <w:p w14:paraId="6089455D" w14:textId="71EC4B09" w:rsidR="000D7605" w:rsidRPr="000D7605" w:rsidRDefault="000D7605" w:rsidP="00A95EDD">
      <w:pPr>
        <w:spacing w:after="80"/>
        <w:rPr>
          <w:rFonts w:ascii="Times New Roman" w:hAnsi="Times New Roman" w:cs="Times New Roman"/>
        </w:rPr>
      </w:pPr>
      <w:r w:rsidRPr="000D7605">
        <w:rPr>
          <w:rFonts w:ascii="Times New Roman" w:hAnsi="Times New Roman" w:cs="Times New Roman"/>
          <w:u w:val="single"/>
        </w:rPr>
        <w:t>Вывод:</w:t>
      </w:r>
      <w:r w:rsidRPr="000D76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Можно заметить, что в первом случае </w:t>
      </w:r>
      <w:r>
        <w:rPr>
          <w:rFonts w:ascii="Times New Roman" w:hAnsi="Times New Roman" w:cs="Times New Roman"/>
          <w:lang w:val="en-US"/>
        </w:rPr>
        <w:t>k</w:t>
      </w:r>
      <w:r w:rsidRPr="000D7605">
        <w:rPr>
          <w:rFonts w:ascii="Times New Roman" w:hAnsi="Times New Roman" w:cs="Times New Roman"/>
        </w:rPr>
        <w:t xml:space="preserve">=10 </w:t>
      </w:r>
      <w:r>
        <w:rPr>
          <w:rFonts w:ascii="Times New Roman" w:hAnsi="Times New Roman" w:cs="Times New Roman"/>
          <w:lang w:val="en-US"/>
        </w:rPr>
        <w:t>n</w:t>
      </w:r>
      <w:r w:rsidRPr="000D7605">
        <w:rPr>
          <w:rFonts w:ascii="Times New Roman" w:hAnsi="Times New Roman" w:cs="Times New Roman"/>
        </w:rPr>
        <w:t>=3000000</w:t>
      </w:r>
      <w:r>
        <w:rPr>
          <w:rFonts w:ascii="Times New Roman" w:hAnsi="Times New Roman" w:cs="Times New Roman"/>
        </w:rPr>
        <w:t xml:space="preserve">, получается, что произведение </w:t>
      </w:r>
      <w:r>
        <w:rPr>
          <w:rFonts w:ascii="Times New Roman" w:hAnsi="Times New Roman" w:cs="Times New Roman"/>
          <w:lang w:val="en-US"/>
        </w:rPr>
        <w:t>k</w:t>
      </w:r>
      <w:r w:rsidRPr="000D76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n</w:t>
      </w:r>
      <w:r w:rsidRPr="000D76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равно крайнему количеству элементов массива из первого эксперимента, после которого происходила аварийная остановка процесса, поэтому при данных значениях все процессы завершаются корректно. Во</w:t>
      </w:r>
      <w:r w:rsidRPr="000D76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втором же случае при </w:t>
      </w:r>
      <w:r>
        <w:rPr>
          <w:rFonts w:ascii="Times New Roman" w:hAnsi="Times New Roman" w:cs="Times New Roman"/>
          <w:lang w:val="en-US"/>
        </w:rPr>
        <w:t>k</w:t>
      </w:r>
      <w:r w:rsidRPr="000D7605">
        <w:rPr>
          <w:rFonts w:ascii="Times New Roman" w:hAnsi="Times New Roman" w:cs="Times New Roman"/>
        </w:rPr>
        <w:t xml:space="preserve">=30 </w:t>
      </w:r>
      <w:r>
        <w:rPr>
          <w:rFonts w:ascii="Times New Roman" w:hAnsi="Times New Roman" w:cs="Times New Roman"/>
        </w:rPr>
        <w:t xml:space="preserve">максимальное значение </w:t>
      </w:r>
      <w:r>
        <w:rPr>
          <w:rFonts w:ascii="Times New Roman" w:hAnsi="Times New Roman" w:cs="Times New Roman"/>
          <w:lang w:val="en-US"/>
        </w:rPr>
        <w:t>n</w:t>
      </w:r>
      <w:r w:rsidRPr="000D76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 котором не происходит аварийных остановок </w:t>
      </w:r>
      <w:r>
        <w:rPr>
          <w:rFonts w:ascii="Times New Roman" w:hAnsi="Times New Roman" w:cs="Times New Roman"/>
          <w:lang w:val="en-US"/>
        </w:rPr>
        <w:t>n</w:t>
      </w:r>
      <w:r w:rsidRPr="000D7605">
        <w:rPr>
          <w:rFonts w:ascii="Times New Roman" w:hAnsi="Times New Roman" w:cs="Times New Roman"/>
        </w:rPr>
        <w:t>=1600000</w:t>
      </w:r>
      <w:r>
        <w:rPr>
          <w:rFonts w:ascii="Times New Roman" w:hAnsi="Times New Roman" w:cs="Times New Roman"/>
        </w:rPr>
        <w:t xml:space="preserve">, при этом их произведение намного больше размера массива из первого пункта первого эксперимента, но аварийной остановки не происходит потому, что при запуске следующих процессов успевают завершится какое-то количество предыдущих из-за чего память освобождается для использования новыми процессами. </w:t>
      </w:r>
    </w:p>
    <w:sectPr w:rsidR="000D7605" w:rsidRPr="000D7605" w:rsidSect="00AD0E0F">
      <w:footerReference w:type="default" r:id="rId17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AE7F1" w14:textId="77777777" w:rsidR="00E950EF" w:rsidRDefault="00E950EF" w:rsidP="008B4CCB">
      <w:pPr>
        <w:spacing w:after="0" w:line="240" w:lineRule="auto"/>
      </w:pPr>
      <w:r>
        <w:separator/>
      </w:r>
    </w:p>
  </w:endnote>
  <w:endnote w:type="continuationSeparator" w:id="0">
    <w:p w14:paraId="67CE899F" w14:textId="77777777" w:rsidR="00E950EF" w:rsidRDefault="00E950EF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EndPr/>
    <w:sdtContent>
      <w:p w14:paraId="6A867D09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77B73C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3F679" w14:textId="77777777" w:rsidR="00E950EF" w:rsidRDefault="00E950EF" w:rsidP="008B4CCB">
      <w:pPr>
        <w:spacing w:after="0" w:line="240" w:lineRule="auto"/>
      </w:pPr>
      <w:r>
        <w:separator/>
      </w:r>
    </w:p>
  </w:footnote>
  <w:footnote w:type="continuationSeparator" w:id="0">
    <w:p w14:paraId="1499B18B" w14:textId="77777777" w:rsidR="00E950EF" w:rsidRDefault="00E950EF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1564A29"/>
    <w:multiLevelType w:val="hybridMultilevel"/>
    <w:tmpl w:val="F4BC5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0F"/>
    <w:rsid w:val="000048CF"/>
    <w:rsid w:val="0001090D"/>
    <w:rsid w:val="0004513E"/>
    <w:rsid w:val="00053D2C"/>
    <w:rsid w:val="00082BD1"/>
    <w:rsid w:val="00086305"/>
    <w:rsid w:val="000909EC"/>
    <w:rsid w:val="000D7605"/>
    <w:rsid w:val="00101C64"/>
    <w:rsid w:val="00103007"/>
    <w:rsid w:val="00110261"/>
    <w:rsid w:val="001315DD"/>
    <w:rsid w:val="00145E5D"/>
    <w:rsid w:val="00174439"/>
    <w:rsid w:val="001B17FA"/>
    <w:rsid w:val="001B6B81"/>
    <w:rsid w:val="002724D7"/>
    <w:rsid w:val="002C7D8E"/>
    <w:rsid w:val="002D29CE"/>
    <w:rsid w:val="0030042E"/>
    <w:rsid w:val="00303E7B"/>
    <w:rsid w:val="003077F5"/>
    <w:rsid w:val="00314AAD"/>
    <w:rsid w:val="003307B4"/>
    <w:rsid w:val="00337BFA"/>
    <w:rsid w:val="00381E1F"/>
    <w:rsid w:val="00383316"/>
    <w:rsid w:val="00393398"/>
    <w:rsid w:val="00394742"/>
    <w:rsid w:val="003B4F19"/>
    <w:rsid w:val="003B5477"/>
    <w:rsid w:val="003C09F8"/>
    <w:rsid w:val="003D56EB"/>
    <w:rsid w:val="003E79F9"/>
    <w:rsid w:val="00412E64"/>
    <w:rsid w:val="0042045D"/>
    <w:rsid w:val="00452BBD"/>
    <w:rsid w:val="00465036"/>
    <w:rsid w:val="00491669"/>
    <w:rsid w:val="005673B5"/>
    <w:rsid w:val="005B46F6"/>
    <w:rsid w:val="005C52DA"/>
    <w:rsid w:val="005E3339"/>
    <w:rsid w:val="006327DF"/>
    <w:rsid w:val="00681D70"/>
    <w:rsid w:val="006A66D0"/>
    <w:rsid w:val="006C7393"/>
    <w:rsid w:val="006F3307"/>
    <w:rsid w:val="007659DF"/>
    <w:rsid w:val="00776A6A"/>
    <w:rsid w:val="0078138A"/>
    <w:rsid w:val="008047E4"/>
    <w:rsid w:val="0082515E"/>
    <w:rsid w:val="0082524F"/>
    <w:rsid w:val="00845071"/>
    <w:rsid w:val="00854DDF"/>
    <w:rsid w:val="0085778C"/>
    <w:rsid w:val="00860FD2"/>
    <w:rsid w:val="0087130F"/>
    <w:rsid w:val="008B4CCB"/>
    <w:rsid w:val="008D0E1D"/>
    <w:rsid w:val="008F07F6"/>
    <w:rsid w:val="008F5805"/>
    <w:rsid w:val="009261FD"/>
    <w:rsid w:val="00942970"/>
    <w:rsid w:val="00950CC2"/>
    <w:rsid w:val="0095406B"/>
    <w:rsid w:val="00965DFF"/>
    <w:rsid w:val="00981D67"/>
    <w:rsid w:val="00983362"/>
    <w:rsid w:val="009A28E9"/>
    <w:rsid w:val="009A2BFF"/>
    <w:rsid w:val="009F0FB8"/>
    <w:rsid w:val="00A31032"/>
    <w:rsid w:val="00A771BD"/>
    <w:rsid w:val="00A82F2F"/>
    <w:rsid w:val="00A95EDD"/>
    <w:rsid w:val="00AC1B7A"/>
    <w:rsid w:val="00AC64A3"/>
    <w:rsid w:val="00AD0E0F"/>
    <w:rsid w:val="00AF30C2"/>
    <w:rsid w:val="00AF3D2B"/>
    <w:rsid w:val="00AF52E7"/>
    <w:rsid w:val="00B12463"/>
    <w:rsid w:val="00B23854"/>
    <w:rsid w:val="00B325C4"/>
    <w:rsid w:val="00B444C0"/>
    <w:rsid w:val="00B830D5"/>
    <w:rsid w:val="00B913D7"/>
    <w:rsid w:val="00BA69F8"/>
    <w:rsid w:val="00BB3A4A"/>
    <w:rsid w:val="00BE014B"/>
    <w:rsid w:val="00BF6CCD"/>
    <w:rsid w:val="00C04AF4"/>
    <w:rsid w:val="00C8036F"/>
    <w:rsid w:val="00C80B38"/>
    <w:rsid w:val="00C84347"/>
    <w:rsid w:val="00CE4478"/>
    <w:rsid w:val="00CE7A24"/>
    <w:rsid w:val="00D507D2"/>
    <w:rsid w:val="00D6558C"/>
    <w:rsid w:val="00D81652"/>
    <w:rsid w:val="00DA6C09"/>
    <w:rsid w:val="00DB480C"/>
    <w:rsid w:val="00DD48FB"/>
    <w:rsid w:val="00DD5517"/>
    <w:rsid w:val="00DD6186"/>
    <w:rsid w:val="00DF21E2"/>
    <w:rsid w:val="00DF6E8B"/>
    <w:rsid w:val="00E336F7"/>
    <w:rsid w:val="00E950EF"/>
    <w:rsid w:val="00EB04DE"/>
    <w:rsid w:val="00EB2206"/>
    <w:rsid w:val="00EE71E0"/>
    <w:rsid w:val="00EF5D99"/>
    <w:rsid w:val="00F45E8A"/>
    <w:rsid w:val="00F81CBA"/>
    <w:rsid w:val="00FC23FC"/>
    <w:rsid w:val="00FE5378"/>
    <w:rsid w:val="00F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9122"/>
  <w15:chartTrackingRefBased/>
  <w15:docId w15:val="{A3908030-CF88-4181-AB78-AC200BB7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2D29CE"/>
    <w:pPr>
      <w:keepLines/>
      <w:spacing w:after="80" w:line="240" w:lineRule="auto"/>
      <w:ind w:right="567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632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6F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6F3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List Paragraph"/>
    <w:basedOn w:val="a0"/>
    <w:uiPriority w:val="34"/>
    <w:rsid w:val="00DD6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98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04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3927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-r\Downloads\titlepag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eze\Downloads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eze\Downloads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eze\Downloads\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eze\Downloads\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</a:t>
            </a:r>
            <a:r>
              <a:rPr lang="en-US" baseline="0"/>
              <a:t> Mem, </a:t>
            </a:r>
            <a:r>
              <a:rPr lang="ru-RU" baseline="0"/>
              <a:t>Первый этап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free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Лист1!$J$3:$CC$3</c:f>
              <c:strCache>
                <c:ptCount val="72"/>
                <c:pt idx="0">
                  <c:v>1,11</c:v>
                </c:pt>
                <c:pt idx="1">
                  <c:v>2,13</c:v>
                </c:pt>
                <c:pt idx="2">
                  <c:v>3,14</c:v>
                </c:pt>
                <c:pt idx="3">
                  <c:v>4,17</c:v>
                </c:pt>
                <c:pt idx="4">
                  <c:v>5,21</c:v>
                </c:pt>
                <c:pt idx="5">
                  <c:v>6,23</c:v>
                </c:pt>
                <c:pt idx="6">
                  <c:v>7,26</c:v>
                </c:pt>
                <c:pt idx="7">
                  <c:v>8,28</c:v>
                </c:pt>
                <c:pt idx="8">
                  <c:v>9,29</c:v>
                </c:pt>
                <c:pt idx="9">
                  <c:v>10,32</c:v>
                </c:pt>
                <c:pt idx="10">
                  <c:v>11,34</c:v>
                </c:pt>
                <c:pt idx="11">
                  <c:v>12,35</c:v>
                </c:pt>
                <c:pt idx="12">
                  <c:v>13,38</c:v>
                </c:pt>
                <c:pt idx="13">
                  <c:v>14,39</c:v>
                </c:pt>
                <c:pt idx="14">
                  <c:v>15,44</c:v>
                </c:pt>
                <c:pt idx="15">
                  <c:v>16,45</c:v>
                </c:pt>
                <c:pt idx="16">
                  <c:v>17,47</c:v>
                </c:pt>
                <c:pt idx="17">
                  <c:v>18,49</c:v>
                </c:pt>
                <c:pt idx="18">
                  <c:v>19,52</c:v>
                </c:pt>
                <c:pt idx="19">
                  <c:v>20,54</c:v>
                </c:pt>
                <c:pt idx="20">
                  <c:v>21,56</c:v>
                </c:pt>
                <c:pt idx="21">
                  <c:v>22,58</c:v>
                </c:pt>
                <c:pt idx="22">
                  <c:v>23,60</c:v>
                </c:pt>
                <c:pt idx="23">
                  <c:v>24,61</c:v>
                </c:pt>
                <c:pt idx="24">
                  <c:v>25,63</c:v>
                </c:pt>
                <c:pt idx="25">
                  <c:v>26,67</c:v>
                </c:pt>
                <c:pt idx="26">
                  <c:v>27,68</c:v>
                </c:pt>
                <c:pt idx="27">
                  <c:v>28,71</c:v>
                </c:pt>
                <c:pt idx="28">
                  <c:v>29,73</c:v>
                </c:pt>
                <c:pt idx="29">
                  <c:v>30,75</c:v>
                </c:pt>
                <c:pt idx="30">
                  <c:v>31,78</c:v>
                </c:pt>
                <c:pt idx="31">
                  <c:v>32,81</c:v>
                </c:pt>
                <c:pt idx="32">
                  <c:v>33,83</c:v>
                </c:pt>
                <c:pt idx="33">
                  <c:v>34,86</c:v>
                </c:pt>
                <c:pt idx="34">
                  <c:v>35,88</c:v>
                </c:pt>
                <c:pt idx="35">
                  <c:v>36,89</c:v>
                </c:pt>
                <c:pt idx="36">
                  <c:v>37,91</c:v>
                </c:pt>
                <c:pt idx="37">
                  <c:v>38,93</c:v>
                </c:pt>
                <c:pt idx="38">
                  <c:v>39,95</c:v>
                </c:pt>
                <c:pt idx="39">
                  <c:v>40,98</c:v>
                </c:pt>
                <c:pt idx="40">
                  <c:v>42,01</c:v>
                </c:pt>
                <c:pt idx="41">
                  <c:v>43,04</c:v>
                </c:pt>
                <c:pt idx="42">
                  <c:v>44,05</c:v>
                </c:pt>
                <c:pt idx="43">
                  <c:v>45,07</c:v>
                </c:pt>
                <c:pt idx="44">
                  <c:v>46,10</c:v>
                </c:pt>
                <c:pt idx="45">
                  <c:v>47,13</c:v>
                </c:pt>
                <c:pt idx="46">
                  <c:v>48,16</c:v>
                </c:pt>
                <c:pt idx="47">
                  <c:v>49,18</c:v>
                </c:pt>
                <c:pt idx="48">
                  <c:v>50,20</c:v>
                </c:pt>
                <c:pt idx="49">
                  <c:v>51,23</c:v>
                </c:pt>
                <c:pt idx="50">
                  <c:v>52,59</c:v>
                </c:pt>
                <c:pt idx="51">
                  <c:v>55,17</c:v>
                </c:pt>
                <c:pt idx="52">
                  <c:v>57,07</c:v>
                </c:pt>
                <c:pt idx="53">
                  <c:v>58,54</c:v>
                </c:pt>
                <c:pt idx="54">
                  <c:v>59,75</c:v>
                </c:pt>
                <c:pt idx="55">
                  <c:v>60,80</c:v>
                </c:pt>
                <c:pt idx="56">
                  <c:v>61,81</c:v>
                </c:pt>
                <c:pt idx="57">
                  <c:v>62,87</c:v>
                </c:pt>
                <c:pt idx="58">
                  <c:v>63,88</c:v>
                </c:pt>
                <c:pt idx="59">
                  <c:v>64,98</c:v>
                </c:pt>
                <c:pt idx="60">
                  <c:v>65,92</c:v>
                </c:pt>
                <c:pt idx="61">
                  <c:v>66,89</c:v>
                </c:pt>
                <c:pt idx="62">
                  <c:v>67,98</c:v>
                </c:pt>
                <c:pt idx="63">
                  <c:v>69,01</c:v>
                </c:pt>
                <c:pt idx="64">
                  <c:v>70,03</c:v>
                </c:pt>
                <c:pt idx="65">
                  <c:v>70,97</c:v>
                </c:pt>
                <c:pt idx="66">
                  <c:v>72,01</c:v>
                </c:pt>
                <c:pt idx="67">
                  <c:v>73,02</c:v>
                </c:pt>
                <c:pt idx="68">
                  <c:v>74,02</c:v>
                </c:pt>
                <c:pt idx="69">
                  <c:v>75,04</c:v>
                </c:pt>
                <c:pt idx="70">
                  <c:v>76,29</c:v>
                </c:pt>
                <c:pt idx="71">
                  <c:v>77,27</c:v>
                </c:pt>
              </c:strCache>
            </c:strRef>
          </c:xVal>
          <c:yVal>
            <c:numRef>
              <c:f>Лист1!$J$4:$CC$4</c:f>
              <c:numCache>
                <c:formatCode>General</c:formatCode>
                <c:ptCount val="72"/>
                <c:pt idx="0">
                  <c:v>1578</c:v>
                </c:pt>
                <c:pt idx="1">
                  <c:v>1547.3</c:v>
                </c:pt>
                <c:pt idx="2">
                  <c:v>1516.5</c:v>
                </c:pt>
                <c:pt idx="3">
                  <c:v>1485.5</c:v>
                </c:pt>
                <c:pt idx="4">
                  <c:v>1454.4</c:v>
                </c:pt>
                <c:pt idx="5">
                  <c:v>1423.5</c:v>
                </c:pt>
                <c:pt idx="6">
                  <c:v>1392.4</c:v>
                </c:pt>
                <c:pt idx="7">
                  <c:v>1361.7</c:v>
                </c:pt>
                <c:pt idx="8">
                  <c:v>1331.3</c:v>
                </c:pt>
                <c:pt idx="9">
                  <c:v>1300.4000000000001</c:v>
                </c:pt>
                <c:pt idx="10">
                  <c:v>1270</c:v>
                </c:pt>
                <c:pt idx="11">
                  <c:v>1239.4000000000001</c:v>
                </c:pt>
                <c:pt idx="12">
                  <c:v>1208.5999999999999</c:v>
                </c:pt>
                <c:pt idx="13">
                  <c:v>1178</c:v>
                </c:pt>
                <c:pt idx="14">
                  <c:v>1146.4000000000001</c:v>
                </c:pt>
                <c:pt idx="15">
                  <c:v>1116</c:v>
                </c:pt>
                <c:pt idx="16">
                  <c:v>1085.3</c:v>
                </c:pt>
                <c:pt idx="17">
                  <c:v>1054.7</c:v>
                </c:pt>
                <c:pt idx="18">
                  <c:v>1024</c:v>
                </c:pt>
                <c:pt idx="19">
                  <c:v>993.2</c:v>
                </c:pt>
                <c:pt idx="20">
                  <c:v>962.3</c:v>
                </c:pt>
                <c:pt idx="21">
                  <c:v>931.9</c:v>
                </c:pt>
                <c:pt idx="22">
                  <c:v>901.5</c:v>
                </c:pt>
                <c:pt idx="23">
                  <c:v>870.9</c:v>
                </c:pt>
                <c:pt idx="24">
                  <c:v>840.3</c:v>
                </c:pt>
                <c:pt idx="25">
                  <c:v>810.2</c:v>
                </c:pt>
                <c:pt idx="26">
                  <c:v>779.8</c:v>
                </c:pt>
                <c:pt idx="27">
                  <c:v>749</c:v>
                </c:pt>
                <c:pt idx="28">
                  <c:v>718.4</c:v>
                </c:pt>
                <c:pt idx="29">
                  <c:v>687.7</c:v>
                </c:pt>
                <c:pt idx="30">
                  <c:v>656.7</c:v>
                </c:pt>
                <c:pt idx="31">
                  <c:v>625.79999999999995</c:v>
                </c:pt>
                <c:pt idx="32">
                  <c:v>594.9</c:v>
                </c:pt>
                <c:pt idx="33">
                  <c:v>564</c:v>
                </c:pt>
                <c:pt idx="34">
                  <c:v>533.4</c:v>
                </c:pt>
                <c:pt idx="35">
                  <c:v>502.9</c:v>
                </c:pt>
                <c:pt idx="36">
                  <c:v>472.1</c:v>
                </c:pt>
                <c:pt idx="37">
                  <c:v>441.1</c:v>
                </c:pt>
                <c:pt idx="38">
                  <c:v>410.4</c:v>
                </c:pt>
                <c:pt idx="39">
                  <c:v>379.5</c:v>
                </c:pt>
                <c:pt idx="40">
                  <c:v>348.4</c:v>
                </c:pt>
                <c:pt idx="41">
                  <c:v>317.39999999999998</c:v>
                </c:pt>
                <c:pt idx="42">
                  <c:v>286.7</c:v>
                </c:pt>
                <c:pt idx="43">
                  <c:v>255.9</c:v>
                </c:pt>
                <c:pt idx="44">
                  <c:v>224.9</c:v>
                </c:pt>
                <c:pt idx="45">
                  <c:v>193.9</c:v>
                </c:pt>
                <c:pt idx="46">
                  <c:v>163.1</c:v>
                </c:pt>
                <c:pt idx="47">
                  <c:v>132.5</c:v>
                </c:pt>
                <c:pt idx="48">
                  <c:v>101.7</c:v>
                </c:pt>
                <c:pt idx="49">
                  <c:v>70.8</c:v>
                </c:pt>
                <c:pt idx="50">
                  <c:v>64.8</c:v>
                </c:pt>
                <c:pt idx="51">
                  <c:v>69.7</c:v>
                </c:pt>
                <c:pt idx="52">
                  <c:v>76.3</c:v>
                </c:pt>
                <c:pt idx="53">
                  <c:v>62.4</c:v>
                </c:pt>
                <c:pt idx="54">
                  <c:v>73.5</c:v>
                </c:pt>
                <c:pt idx="55">
                  <c:v>67.2</c:v>
                </c:pt>
                <c:pt idx="56">
                  <c:v>62.3</c:v>
                </c:pt>
                <c:pt idx="57">
                  <c:v>69</c:v>
                </c:pt>
                <c:pt idx="58">
                  <c:v>77.400000000000006</c:v>
                </c:pt>
                <c:pt idx="59">
                  <c:v>65.7</c:v>
                </c:pt>
                <c:pt idx="60">
                  <c:v>83.3</c:v>
                </c:pt>
                <c:pt idx="61">
                  <c:v>76.900000000000006</c:v>
                </c:pt>
                <c:pt idx="62">
                  <c:v>66.7</c:v>
                </c:pt>
                <c:pt idx="63">
                  <c:v>81.2</c:v>
                </c:pt>
                <c:pt idx="64">
                  <c:v>70.7</c:v>
                </c:pt>
                <c:pt idx="65">
                  <c:v>62.8</c:v>
                </c:pt>
                <c:pt idx="66">
                  <c:v>72.599999999999994</c:v>
                </c:pt>
                <c:pt idx="67">
                  <c:v>77.900000000000006</c:v>
                </c:pt>
                <c:pt idx="68">
                  <c:v>70.8</c:v>
                </c:pt>
                <c:pt idx="69">
                  <c:v>65.7</c:v>
                </c:pt>
                <c:pt idx="70">
                  <c:v>72.900000000000006</c:v>
                </c:pt>
                <c:pt idx="71">
                  <c:v>64.5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1D-47C0-B558-E02022DDFC39}"/>
            </c:ext>
          </c:extLst>
        </c:ser>
        <c:ser>
          <c:idx val="1"/>
          <c:order val="1"/>
          <c:tx>
            <c:v>used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Лист1!$J$3:$CC$3</c:f>
              <c:strCache>
                <c:ptCount val="72"/>
                <c:pt idx="0">
                  <c:v>1,11</c:v>
                </c:pt>
                <c:pt idx="1">
                  <c:v>2,13</c:v>
                </c:pt>
                <c:pt idx="2">
                  <c:v>3,14</c:v>
                </c:pt>
                <c:pt idx="3">
                  <c:v>4,17</c:v>
                </c:pt>
                <c:pt idx="4">
                  <c:v>5,21</c:v>
                </c:pt>
                <c:pt idx="5">
                  <c:v>6,23</c:v>
                </c:pt>
                <c:pt idx="6">
                  <c:v>7,26</c:v>
                </c:pt>
                <c:pt idx="7">
                  <c:v>8,28</c:v>
                </c:pt>
                <c:pt idx="8">
                  <c:v>9,29</c:v>
                </c:pt>
                <c:pt idx="9">
                  <c:v>10,32</c:v>
                </c:pt>
                <c:pt idx="10">
                  <c:v>11,34</c:v>
                </c:pt>
                <c:pt idx="11">
                  <c:v>12,35</c:v>
                </c:pt>
                <c:pt idx="12">
                  <c:v>13,38</c:v>
                </c:pt>
                <c:pt idx="13">
                  <c:v>14,39</c:v>
                </c:pt>
                <c:pt idx="14">
                  <c:v>15,44</c:v>
                </c:pt>
                <c:pt idx="15">
                  <c:v>16,45</c:v>
                </c:pt>
                <c:pt idx="16">
                  <c:v>17,47</c:v>
                </c:pt>
                <c:pt idx="17">
                  <c:v>18,49</c:v>
                </c:pt>
                <c:pt idx="18">
                  <c:v>19,52</c:v>
                </c:pt>
                <c:pt idx="19">
                  <c:v>20,54</c:v>
                </c:pt>
                <c:pt idx="20">
                  <c:v>21,56</c:v>
                </c:pt>
                <c:pt idx="21">
                  <c:v>22,58</c:v>
                </c:pt>
                <c:pt idx="22">
                  <c:v>23,60</c:v>
                </c:pt>
                <c:pt idx="23">
                  <c:v>24,61</c:v>
                </c:pt>
                <c:pt idx="24">
                  <c:v>25,63</c:v>
                </c:pt>
                <c:pt idx="25">
                  <c:v>26,67</c:v>
                </c:pt>
                <c:pt idx="26">
                  <c:v>27,68</c:v>
                </c:pt>
                <c:pt idx="27">
                  <c:v>28,71</c:v>
                </c:pt>
                <c:pt idx="28">
                  <c:v>29,73</c:v>
                </c:pt>
                <c:pt idx="29">
                  <c:v>30,75</c:v>
                </c:pt>
                <c:pt idx="30">
                  <c:v>31,78</c:v>
                </c:pt>
                <c:pt idx="31">
                  <c:v>32,81</c:v>
                </c:pt>
                <c:pt idx="32">
                  <c:v>33,83</c:v>
                </c:pt>
                <c:pt idx="33">
                  <c:v>34,86</c:v>
                </c:pt>
                <c:pt idx="34">
                  <c:v>35,88</c:v>
                </c:pt>
                <c:pt idx="35">
                  <c:v>36,89</c:v>
                </c:pt>
                <c:pt idx="36">
                  <c:v>37,91</c:v>
                </c:pt>
                <c:pt idx="37">
                  <c:v>38,93</c:v>
                </c:pt>
                <c:pt idx="38">
                  <c:v>39,95</c:v>
                </c:pt>
                <c:pt idx="39">
                  <c:v>40,98</c:v>
                </c:pt>
                <c:pt idx="40">
                  <c:v>42,01</c:v>
                </c:pt>
                <c:pt idx="41">
                  <c:v>43,04</c:v>
                </c:pt>
                <c:pt idx="42">
                  <c:v>44,05</c:v>
                </c:pt>
                <c:pt idx="43">
                  <c:v>45,07</c:v>
                </c:pt>
                <c:pt idx="44">
                  <c:v>46,10</c:v>
                </c:pt>
                <c:pt idx="45">
                  <c:v>47,13</c:v>
                </c:pt>
                <c:pt idx="46">
                  <c:v>48,16</c:v>
                </c:pt>
                <c:pt idx="47">
                  <c:v>49,18</c:v>
                </c:pt>
                <c:pt idx="48">
                  <c:v>50,20</c:v>
                </c:pt>
                <c:pt idx="49">
                  <c:v>51,23</c:v>
                </c:pt>
                <c:pt idx="50">
                  <c:v>52,59</c:v>
                </c:pt>
                <c:pt idx="51">
                  <c:v>55,17</c:v>
                </c:pt>
                <c:pt idx="52">
                  <c:v>57,07</c:v>
                </c:pt>
                <c:pt idx="53">
                  <c:v>58,54</c:v>
                </c:pt>
                <c:pt idx="54">
                  <c:v>59,75</c:v>
                </c:pt>
                <c:pt idx="55">
                  <c:v>60,80</c:v>
                </c:pt>
                <c:pt idx="56">
                  <c:v>61,81</c:v>
                </c:pt>
                <c:pt idx="57">
                  <c:v>62,87</c:v>
                </c:pt>
                <c:pt idx="58">
                  <c:v>63,88</c:v>
                </c:pt>
                <c:pt idx="59">
                  <c:v>64,98</c:v>
                </c:pt>
                <c:pt idx="60">
                  <c:v>65,92</c:v>
                </c:pt>
                <c:pt idx="61">
                  <c:v>66,89</c:v>
                </c:pt>
                <c:pt idx="62">
                  <c:v>67,98</c:v>
                </c:pt>
                <c:pt idx="63">
                  <c:v>69,01</c:v>
                </c:pt>
                <c:pt idx="64">
                  <c:v>70,03</c:v>
                </c:pt>
                <c:pt idx="65">
                  <c:v>70,97</c:v>
                </c:pt>
                <c:pt idx="66">
                  <c:v>72,01</c:v>
                </c:pt>
                <c:pt idx="67">
                  <c:v>73,02</c:v>
                </c:pt>
                <c:pt idx="68">
                  <c:v>74,02</c:v>
                </c:pt>
                <c:pt idx="69">
                  <c:v>75,04</c:v>
                </c:pt>
                <c:pt idx="70">
                  <c:v>76,29</c:v>
                </c:pt>
                <c:pt idx="71">
                  <c:v>77,27</c:v>
                </c:pt>
              </c:strCache>
            </c:strRef>
          </c:xVal>
          <c:yVal>
            <c:numRef>
              <c:f>Лист1!$J$5:$CC$5</c:f>
              <c:numCache>
                <c:formatCode>General</c:formatCode>
                <c:ptCount val="72"/>
                <c:pt idx="0">
                  <c:v>144.80000000000001</c:v>
                </c:pt>
                <c:pt idx="1">
                  <c:v>175.6</c:v>
                </c:pt>
                <c:pt idx="2">
                  <c:v>206.4</c:v>
                </c:pt>
                <c:pt idx="3">
                  <c:v>237.4</c:v>
                </c:pt>
                <c:pt idx="4">
                  <c:v>268.39999999999998</c:v>
                </c:pt>
                <c:pt idx="5">
                  <c:v>299.3</c:v>
                </c:pt>
                <c:pt idx="6">
                  <c:v>330.4</c:v>
                </c:pt>
                <c:pt idx="7">
                  <c:v>361.1</c:v>
                </c:pt>
                <c:pt idx="8">
                  <c:v>391.5</c:v>
                </c:pt>
                <c:pt idx="9">
                  <c:v>422.4</c:v>
                </c:pt>
                <c:pt idx="10">
                  <c:v>452.9</c:v>
                </c:pt>
                <c:pt idx="11">
                  <c:v>483.5</c:v>
                </c:pt>
                <c:pt idx="12">
                  <c:v>514.29999999999995</c:v>
                </c:pt>
                <c:pt idx="13">
                  <c:v>544.79999999999995</c:v>
                </c:pt>
                <c:pt idx="14">
                  <c:v>576.5</c:v>
                </c:pt>
                <c:pt idx="15">
                  <c:v>606.9</c:v>
                </c:pt>
                <c:pt idx="16">
                  <c:v>637.5</c:v>
                </c:pt>
                <c:pt idx="17">
                  <c:v>668.2</c:v>
                </c:pt>
                <c:pt idx="18">
                  <c:v>698.9</c:v>
                </c:pt>
                <c:pt idx="19">
                  <c:v>729.7</c:v>
                </c:pt>
                <c:pt idx="20">
                  <c:v>760.5</c:v>
                </c:pt>
                <c:pt idx="21">
                  <c:v>791</c:v>
                </c:pt>
                <c:pt idx="22">
                  <c:v>821.3</c:v>
                </c:pt>
                <c:pt idx="23">
                  <c:v>851.9</c:v>
                </c:pt>
                <c:pt idx="24">
                  <c:v>882.6</c:v>
                </c:pt>
                <c:pt idx="25">
                  <c:v>912.6</c:v>
                </c:pt>
                <c:pt idx="26">
                  <c:v>943.1</c:v>
                </c:pt>
                <c:pt idx="27">
                  <c:v>973.8</c:v>
                </c:pt>
                <c:pt idx="28">
                  <c:v>1004.4</c:v>
                </c:pt>
                <c:pt idx="29">
                  <c:v>1035.0999999999999</c:v>
                </c:pt>
                <c:pt idx="30">
                  <c:v>1066.0999999999999</c:v>
                </c:pt>
                <c:pt idx="31">
                  <c:v>1097.0999999999999</c:v>
                </c:pt>
                <c:pt idx="32">
                  <c:v>1128</c:v>
                </c:pt>
                <c:pt idx="33">
                  <c:v>1158.9000000000001</c:v>
                </c:pt>
                <c:pt idx="34">
                  <c:v>1189.4000000000001</c:v>
                </c:pt>
                <c:pt idx="35">
                  <c:v>1219.9000000000001</c:v>
                </c:pt>
                <c:pt idx="36">
                  <c:v>1250.7</c:v>
                </c:pt>
                <c:pt idx="37">
                  <c:v>1281.8</c:v>
                </c:pt>
                <c:pt idx="38">
                  <c:v>1312.4</c:v>
                </c:pt>
                <c:pt idx="39">
                  <c:v>1343.3</c:v>
                </c:pt>
                <c:pt idx="40">
                  <c:v>1374.4</c:v>
                </c:pt>
                <c:pt idx="41">
                  <c:v>1405.4</c:v>
                </c:pt>
                <c:pt idx="42">
                  <c:v>1436.1</c:v>
                </c:pt>
                <c:pt idx="43">
                  <c:v>1466.9</c:v>
                </c:pt>
                <c:pt idx="44">
                  <c:v>1498</c:v>
                </c:pt>
                <c:pt idx="45">
                  <c:v>1529</c:v>
                </c:pt>
                <c:pt idx="46">
                  <c:v>1559.7</c:v>
                </c:pt>
                <c:pt idx="47">
                  <c:v>1590.3</c:v>
                </c:pt>
                <c:pt idx="48">
                  <c:v>1621.1</c:v>
                </c:pt>
                <c:pt idx="49">
                  <c:v>1652.1</c:v>
                </c:pt>
                <c:pt idx="50">
                  <c:v>1691.5</c:v>
                </c:pt>
                <c:pt idx="51">
                  <c:v>1721.3</c:v>
                </c:pt>
                <c:pt idx="52">
                  <c:v>1710.5</c:v>
                </c:pt>
                <c:pt idx="53">
                  <c:v>1725.3</c:v>
                </c:pt>
                <c:pt idx="54">
                  <c:v>1715.4</c:v>
                </c:pt>
                <c:pt idx="55">
                  <c:v>1721.8</c:v>
                </c:pt>
                <c:pt idx="56">
                  <c:v>1727.8</c:v>
                </c:pt>
                <c:pt idx="57">
                  <c:v>1720.5</c:v>
                </c:pt>
                <c:pt idx="58">
                  <c:v>1710.9</c:v>
                </c:pt>
                <c:pt idx="59">
                  <c:v>1721.9</c:v>
                </c:pt>
                <c:pt idx="60">
                  <c:v>1705.5</c:v>
                </c:pt>
                <c:pt idx="61">
                  <c:v>1712.5</c:v>
                </c:pt>
                <c:pt idx="62">
                  <c:v>1722.2</c:v>
                </c:pt>
                <c:pt idx="63">
                  <c:v>1708.9</c:v>
                </c:pt>
                <c:pt idx="64">
                  <c:v>1718.6</c:v>
                </c:pt>
                <c:pt idx="65">
                  <c:v>1727.2</c:v>
                </c:pt>
                <c:pt idx="66">
                  <c:v>1717.9</c:v>
                </c:pt>
                <c:pt idx="67">
                  <c:v>1712.6</c:v>
                </c:pt>
                <c:pt idx="68">
                  <c:v>1719.9</c:v>
                </c:pt>
                <c:pt idx="69">
                  <c:v>1724.5</c:v>
                </c:pt>
                <c:pt idx="70">
                  <c:v>1716.1</c:v>
                </c:pt>
                <c:pt idx="71">
                  <c:v>1725.3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1D-47C0-B558-E02022DDFC39}"/>
            </c:ext>
          </c:extLst>
        </c:ser>
        <c:ser>
          <c:idx val="2"/>
          <c:order val="2"/>
          <c:tx>
            <c:v>buff/cache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Лист1!$J$3:$CC$3</c:f>
              <c:strCache>
                <c:ptCount val="72"/>
                <c:pt idx="0">
                  <c:v>1,11</c:v>
                </c:pt>
                <c:pt idx="1">
                  <c:v>2,13</c:v>
                </c:pt>
                <c:pt idx="2">
                  <c:v>3,14</c:v>
                </c:pt>
                <c:pt idx="3">
                  <c:v>4,17</c:v>
                </c:pt>
                <c:pt idx="4">
                  <c:v>5,21</c:v>
                </c:pt>
                <c:pt idx="5">
                  <c:v>6,23</c:v>
                </c:pt>
                <c:pt idx="6">
                  <c:v>7,26</c:v>
                </c:pt>
                <c:pt idx="7">
                  <c:v>8,28</c:v>
                </c:pt>
                <c:pt idx="8">
                  <c:v>9,29</c:v>
                </c:pt>
                <c:pt idx="9">
                  <c:v>10,32</c:v>
                </c:pt>
                <c:pt idx="10">
                  <c:v>11,34</c:v>
                </c:pt>
                <c:pt idx="11">
                  <c:v>12,35</c:v>
                </c:pt>
                <c:pt idx="12">
                  <c:v>13,38</c:v>
                </c:pt>
                <c:pt idx="13">
                  <c:v>14,39</c:v>
                </c:pt>
                <c:pt idx="14">
                  <c:v>15,44</c:v>
                </c:pt>
                <c:pt idx="15">
                  <c:v>16,45</c:v>
                </c:pt>
                <c:pt idx="16">
                  <c:v>17,47</c:v>
                </c:pt>
                <c:pt idx="17">
                  <c:v>18,49</c:v>
                </c:pt>
                <c:pt idx="18">
                  <c:v>19,52</c:v>
                </c:pt>
                <c:pt idx="19">
                  <c:v>20,54</c:v>
                </c:pt>
                <c:pt idx="20">
                  <c:v>21,56</c:v>
                </c:pt>
                <c:pt idx="21">
                  <c:v>22,58</c:v>
                </c:pt>
                <c:pt idx="22">
                  <c:v>23,60</c:v>
                </c:pt>
                <c:pt idx="23">
                  <c:v>24,61</c:v>
                </c:pt>
                <c:pt idx="24">
                  <c:v>25,63</c:v>
                </c:pt>
                <c:pt idx="25">
                  <c:v>26,67</c:v>
                </c:pt>
                <c:pt idx="26">
                  <c:v>27,68</c:v>
                </c:pt>
                <c:pt idx="27">
                  <c:v>28,71</c:v>
                </c:pt>
                <c:pt idx="28">
                  <c:v>29,73</c:v>
                </c:pt>
                <c:pt idx="29">
                  <c:v>30,75</c:v>
                </c:pt>
                <c:pt idx="30">
                  <c:v>31,78</c:v>
                </c:pt>
                <c:pt idx="31">
                  <c:v>32,81</c:v>
                </c:pt>
                <c:pt idx="32">
                  <c:v>33,83</c:v>
                </c:pt>
                <c:pt idx="33">
                  <c:v>34,86</c:v>
                </c:pt>
                <c:pt idx="34">
                  <c:v>35,88</c:v>
                </c:pt>
                <c:pt idx="35">
                  <c:v>36,89</c:v>
                </c:pt>
                <c:pt idx="36">
                  <c:v>37,91</c:v>
                </c:pt>
                <c:pt idx="37">
                  <c:v>38,93</c:v>
                </c:pt>
                <c:pt idx="38">
                  <c:v>39,95</c:v>
                </c:pt>
                <c:pt idx="39">
                  <c:v>40,98</c:v>
                </c:pt>
                <c:pt idx="40">
                  <c:v>42,01</c:v>
                </c:pt>
                <c:pt idx="41">
                  <c:v>43,04</c:v>
                </c:pt>
                <c:pt idx="42">
                  <c:v>44,05</c:v>
                </c:pt>
                <c:pt idx="43">
                  <c:v>45,07</c:v>
                </c:pt>
                <c:pt idx="44">
                  <c:v>46,10</c:v>
                </c:pt>
                <c:pt idx="45">
                  <c:v>47,13</c:v>
                </c:pt>
                <c:pt idx="46">
                  <c:v>48,16</c:v>
                </c:pt>
                <c:pt idx="47">
                  <c:v>49,18</c:v>
                </c:pt>
                <c:pt idx="48">
                  <c:v>50,20</c:v>
                </c:pt>
                <c:pt idx="49">
                  <c:v>51,23</c:v>
                </c:pt>
                <c:pt idx="50">
                  <c:v>52,59</c:v>
                </c:pt>
                <c:pt idx="51">
                  <c:v>55,17</c:v>
                </c:pt>
                <c:pt idx="52">
                  <c:v>57,07</c:v>
                </c:pt>
                <c:pt idx="53">
                  <c:v>58,54</c:v>
                </c:pt>
                <c:pt idx="54">
                  <c:v>59,75</c:v>
                </c:pt>
                <c:pt idx="55">
                  <c:v>60,80</c:v>
                </c:pt>
                <c:pt idx="56">
                  <c:v>61,81</c:v>
                </c:pt>
                <c:pt idx="57">
                  <c:v>62,87</c:v>
                </c:pt>
                <c:pt idx="58">
                  <c:v>63,88</c:v>
                </c:pt>
                <c:pt idx="59">
                  <c:v>64,98</c:v>
                </c:pt>
                <c:pt idx="60">
                  <c:v>65,92</c:v>
                </c:pt>
                <c:pt idx="61">
                  <c:v>66,89</c:v>
                </c:pt>
                <c:pt idx="62">
                  <c:v>67,98</c:v>
                </c:pt>
                <c:pt idx="63">
                  <c:v>69,01</c:v>
                </c:pt>
                <c:pt idx="64">
                  <c:v>70,03</c:v>
                </c:pt>
                <c:pt idx="65">
                  <c:v>70,97</c:v>
                </c:pt>
                <c:pt idx="66">
                  <c:v>72,01</c:v>
                </c:pt>
                <c:pt idx="67">
                  <c:v>73,02</c:v>
                </c:pt>
                <c:pt idx="68">
                  <c:v>74,02</c:v>
                </c:pt>
                <c:pt idx="69">
                  <c:v>75,04</c:v>
                </c:pt>
                <c:pt idx="70">
                  <c:v>76,29</c:v>
                </c:pt>
                <c:pt idx="71">
                  <c:v>77,27</c:v>
                </c:pt>
              </c:strCache>
            </c:strRef>
          </c:xVal>
          <c:yVal>
            <c:numRef>
              <c:f>Лист1!$J$6:$CC$6</c:f>
              <c:numCache>
                <c:formatCode>General</c:formatCode>
                <c:ptCount val="72"/>
                <c:pt idx="0">
                  <c:v>104.2</c:v>
                </c:pt>
                <c:pt idx="1">
                  <c:v>104.2</c:v>
                </c:pt>
                <c:pt idx="2">
                  <c:v>104.2</c:v>
                </c:pt>
                <c:pt idx="3">
                  <c:v>104.2</c:v>
                </c:pt>
                <c:pt idx="4">
                  <c:v>104.2</c:v>
                </c:pt>
                <c:pt idx="5">
                  <c:v>104.2</c:v>
                </c:pt>
                <c:pt idx="6">
                  <c:v>104.2</c:v>
                </c:pt>
                <c:pt idx="7">
                  <c:v>104.2</c:v>
                </c:pt>
                <c:pt idx="8">
                  <c:v>104.2</c:v>
                </c:pt>
                <c:pt idx="9">
                  <c:v>104.2</c:v>
                </c:pt>
                <c:pt idx="10">
                  <c:v>104.2</c:v>
                </c:pt>
                <c:pt idx="11">
                  <c:v>104.2</c:v>
                </c:pt>
                <c:pt idx="12">
                  <c:v>104.2</c:v>
                </c:pt>
                <c:pt idx="13">
                  <c:v>104.2</c:v>
                </c:pt>
                <c:pt idx="14">
                  <c:v>104.2</c:v>
                </c:pt>
                <c:pt idx="15">
                  <c:v>104.2</c:v>
                </c:pt>
                <c:pt idx="16">
                  <c:v>104.2</c:v>
                </c:pt>
                <c:pt idx="17">
                  <c:v>104.2</c:v>
                </c:pt>
                <c:pt idx="18">
                  <c:v>104.2</c:v>
                </c:pt>
                <c:pt idx="19">
                  <c:v>104.2</c:v>
                </c:pt>
                <c:pt idx="20">
                  <c:v>104.2</c:v>
                </c:pt>
                <c:pt idx="21">
                  <c:v>104.2</c:v>
                </c:pt>
                <c:pt idx="22">
                  <c:v>104.2</c:v>
                </c:pt>
                <c:pt idx="23">
                  <c:v>104.2</c:v>
                </c:pt>
                <c:pt idx="24">
                  <c:v>104.2</c:v>
                </c:pt>
                <c:pt idx="25">
                  <c:v>104.2</c:v>
                </c:pt>
                <c:pt idx="26">
                  <c:v>104.2</c:v>
                </c:pt>
                <c:pt idx="27">
                  <c:v>104.2</c:v>
                </c:pt>
                <c:pt idx="28">
                  <c:v>104.2</c:v>
                </c:pt>
                <c:pt idx="29">
                  <c:v>104.2</c:v>
                </c:pt>
                <c:pt idx="30">
                  <c:v>104.2</c:v>
                </c:pt>
                <c:pt idx="31">
                  <c:v>104.2</c:v>
                </c:pt>
                <c:pt idx="32">
                  <c:v>104.2</c:v>
                </c:pt>
                <c:pt idx="33">
                  <c:v>104.2</c:v>
                </c:pt>
                <c:pt idx="34">
                  <c:v>104.2</c:v>
                </c:pt>
                <c:pt idx="35">
                  <c:v>104.2</c:v>
                </c:pt>
                <c:pt idx="36">
                  <c:v>104.2</c:v>
                </c:pt>
                <c:pt idx="37">
                  <c:v>104.2</c:v>
                </c:pt>
                <c:pt idx="38">
                  <c:v>104.2</c:v>
                </c:pt>
                <c:pt idx="39">
                  <c:v>104.2</c:v>
                </c:pt>
                <c:pt idx="40">
                  <c:v>104.2</c:v>
                </c:pt>
                <c:pt idx="41">
                  <c:v>104.2</c:v>
                </c:pt>
                <c:pt idx="42">
                  <c:v>104.2</c:v>
                </c:pt>
                <c:pt idx="43">
                  <c:v>104.2</c:v>
                </c:pt>
                <c:pt idx="44">
                  <c:v>104.2</c:v>
                </c:pt>
                <c:pt idx="45">
                  <c:v>104.2</c:v>
                </c:pt>
                <c:pt idx="46">
                  <c:v>104.2</c:v>
                </c:pt>
                <c:pt idx="47">
                  <c:v>104.2</c:v>
                </c:pt>
                <c:pt idx="48">
                  <c:v>104.2</c:v>
                </c:pt>
                <c:pt idx="49">
                  <c:v>104.2</c:v>
                </c:pt>
                <c:pt idx="50">
                  <c:v>70.8</c:v>
                </c:pt>
                <c:pt idx="51">
                  <c:v>36</c:v>
                </c:pt>
                <c:pt idx="52">
                  <c:v>40.299999999999997</c:v>
                </c:pt>
                <c:pt idx="53">
                  <c:v>39.299999999999997</c:v>
                </c:pt>
                <c:pt idx="54">
                  <c:v>38.200000000000003</c:v>
                </c:pt>
                <c:pt idx="55">
                  <c:v>38.1</c:v>
                </c:pt>
                <c:pt idx="56">
                  <c:v>37</c:v>
                </c:pt>
                <c:pt idx="57">
                  <c:v>37.6</c:v>
                </c:pt>
                <c:pt idx="58">
                  <c:v>38.700000000000003</c:v>
                </c:pt>
                <c:pt idx="59">
                  <c:v>39.4</c:v>
                </c:pt>
                <c:pt idx="60">
                  <c:v>38.299999999999997</c:v>
                </c:pt>
                <c:pt idx="61">
                  <c:v>37.6</c:v>
                </c:pt>
                <c:pt idx="62">
                  <c:v>38.200000000000003</c:v>
                </c:pt>
                <c:pt idx="63">
                  <c:v>37</c:v>
                </c:pt>
                <c:pt idx="64">
                  <c:v>37.700000000000003</c:v>
                </c:pt>
                <c:pt idx="65">
                  <c:v>37</c:v>
                </c:pt>
                <c:pt idx="66">
                  <c:v>36.5</c:v>
                </c:pt>
                <c:pt idx="67">
                  <c:v>36.6</c:v>
                </c:pt>
                <c:pt idx="68">
                  <c:v>36.4</c:v>
                </c:pt>
                <c:pt idx="69">
                  <c:v>36.799999999999997</c:v>
                </c:pt>
                <c:pt idx="70">
                  <c:v>38</c:v>
                </c:pt>
                <c:pt idx="71">
                  <c:v>37.299999999999997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81D-47C0-B558-E02022DDFC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981520"/>
        <c:axId val="475988592"/>
      </c:scatterChart>
      <c:valAx>
        <c:axId val="47598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en-US"/>
                  <a:t>,</a:t>
                </a:r>
                <a:r>
                  <a:rPr lang="en-US" baseline="0"/>
                  <a:t> (</a:t>
                </a:r>
                <a:r>
                  <a:rPr lang="ru-RU" baseline="0"/>
                  <a:t>сек</a:t>
                </a:r>
                <a:r>
                  <a:rPr lang="en-US" baseline="0"/>
                  <a:t>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988592"/>
        <c:crosses val="autoZero"/>
        <c:crossBetween val="midCat"/>
      </c:valAx>
      <c:valAx>
        <c:axId val="47598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Память,</a:t>
                </a:r>
                <a:r>
                  <a:rPr lang="en-US"/>
                  <a:t> </a:t>
                </a:r>
                <a:r>
                  <a:rPr lang="ru-RU"/>
                  <a:t>(</a:t>
                </a:r>
                <a:r>
                  <a:rPr lang="en-US"/>
                  <a:t>MB</a:t>
                </a:r>
                <a:r>
                  <a:rPr lang="ru-R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981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</a:t>
            </a:r>
            <a:r>
              <a:rPr lang="en-US" baseline="0"/>
              <a:t> Swap, </a:t>
            </a:r>
            <a:r>
              <a:rPr lang="ru-RU" baseline="0"/>
              <a:t>Первый этап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free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Лист1!$J$3:$CC$3</c:f>
              <c:strCache>
                <c:ptCount val="72"/>
                <c:pt idx="0">
                  <c:v>1,11</c:v>
                </c:pt>
                <c:pt idx="1">
                  <c:v>2,13</c:v>
                </c:pt>
                <c:pt idx="2">
                  <c:v>3,14</c:v>
                </c:pt>
                <c:pt idx="3">
                  <c:v>4,17</c:v>
                </c:pt>
                <c:pt idx="4">
                  <c:v>5,21</c:v>
                </c:pt>
                <c:pt idx="5">
                  <c:v>6,23</c:v>
                </c:pt>
                <c:pt idx="6">
                  <c:v>7,26</c:v>
                </c:pt>
                <c:pt idx="7">
                  <c:v>8,28</c:v>
                </c:pt>
                <c:pt idx="8">
                  <c:v>9,29</c:v>
                </c:pt>
                <c:pt idx="9">
                  <c:v>10,32</c:v>
                </c:pt>
                <c:pt idx="10">
                  <c:v>11,34</c:v>
                </c:pt>
                <c:pt idx="11">
                  <c:v>12,35</c:v>
                </c:pt>
                <c:pt idx="12">
                  <c:v>13,38</c:v>
                </c:pt>
                <c:pt idx="13">
                  <c:v>14,39</c:v>
                </c:pt>
                <c:pt idx="14">
                  <c:v>15,44</c:v>
                </c:pt>
                <c:pt idx="15">
                  <c:v>16,45</c:v>
                </c:pt>
                <c:pt idx="16">
                  <c:v>17,47</c:v>
                </c:pt>
                <c:pt idx="17">
                  <c:v>18,49</c:v>
                </c:pt>
                <c:pt idx="18">
                  <c:v>19,52</c:v>
                </c:pt>
                <c:pt idx="19">
                  <c:v>20,54</c:v>
                </c:pt>
                <c:pt idx="20">
                  <c:v>21,56</c:v>
                </c:pt>
                <c:pt idx="21">
                  <c:v>22,58</c:v>
                </c:pt>
                <c:pt idx="22">
                  <c:v>23,60</c:v>
                </c:pt>
                <c:pt idx="23">
                  <c:v>24,61</c:v>
                </c:pt>
                <c:pt idx="24">
                  <c:v>25,63</c:v>
                </c:pt>
                <c:pt idx="25">
                  <c:v>26,67</c:v>
                </c:pt>
                <c:pt idx="26">
                  <c:v>27,68</c:v>
                </c:pt>
                <c:pt idx="27">
                  <c:v>28,71</c:v>
                </c:pt>
                <c:pt idx="28">
                  <c:v>29,73</c:v>
                </c:pt>
                <c:pt idx="29">
                  <c:v>30,75</c:v>
                </c:pt>
                <c:pt idx="30">
                  <c:v>31,78</c:v>
                </c:pt>
                <c:pt idx="31">
                  <c:v>32,81</c:v>
                </c:pt>
                <c:pt idx="32">
                  <c:v>33,83</c:v>
                </c:pt>
                <c:pt idx="33">
                  <c:v>34,86</c:v>
                </c:pt>
                <c:pt idx="34">
                  <c:v>35,88</c:v>
                </c:pt>
                <c:pt idx="35">
                  <c:v>36,89</c:v>
                </c:pt>
                <c:pt idx="36">
                  <c:v>37,91</c:v>
                </c:pt>
                <c:pt idx="37">
                  <c:v>38,93</c:v>
                </c:pt>
                <c:pt idx="38">
                  <c:v>39,95</c:v>
                </c:pt>
                <c:pt idx="39">
                  <c:v>40,98</c:v>
                </c:pt>
                <c:pt idx="40">
                  <c:v>42,01</c:v>
                </c:pt>
                <c:pt idx="41">
                  <c:v>43,04</c:v>
                </c:pt>
                <c:pt idx="42">
                  <c:v>44,05</c:v>
                </c:pt>
                <c:pt idx="43">
                  <c:v>45,07</c:v>
                </c:pt>
                <c:pt idx="44">
                  <c:v>46,10</c:v>
                </c:pt>
                <c:pt idx="45">
                  <c:v>47,13</c:v>
                </c:pt>
                <c:pt idx="46">
                  <c:v>48,16</c:v>
                </c:pt>
                <c:pt idx="47">
                  <c:v>49,18</c:v>
                </c:pt>
                <c:pt idx="48">
                  <c:v>50,20</c:v>
                </c:pt>
                <c:pt idx="49">
                  <c:v>51,23</c:v>
                </c:pt>
                <c:pt idx="50">
                  <c:v>52,59</c:v>
                </c:pt>
                <c:pt idx="51">
                  <c:v>55,17</c:v>
                </c:pt>
                <c:pt idx="52">
                  <c:v>57,07</c:v>
                </c:pt>
                <c:pt idx="53">
                  <c:v>58,54</c:v>
                </c:pt>
                <c:pt idx="54">
                  <c:v>59,75</c:v>
                </c:pt>
                <c:pt idx="55">
                  <c:v>60,80</c:v>
                </c:pt>
                <c:pt idx="56">
                  <c:v>61,81</c:v>
                </c:pt>
                <c:pt idx="57">
                  <c:v>62,87</c:v>
                </c:pt>
                <c:pt idx="58">
                  <c:v>63,88</c:v>
                </c:pt>
                <c:pt idx="59">
                  <c:v>64,98</c:v>
                </c:pt>
                <c:pt idx="60">
                  <c:v>65,92</c:v>
                </c:pt>
                <c:pt idx="61">
                  <c:v>66,89</c:v>
                </c:pt>
                <c:pt idx="62">
                  <c:v>67,98</c:v>
                </c:pt>
                <c:pt idx="63">
                  <c:v>69,01</c:v>
                </c:pt>
                <c:pt idx="64">
                  <c:v>70,03</c:v>
                </c:pt>
                <c:pt idx="65">
                  <c:v>70,97</c:v>
                </c:pt>
                <c:pt idx="66">
                  <c:v>72,01</c:v>
                </c:pt>
                <c:pt idx="67">
                  <c:v>73,02</c:v>
                </c:pt>
                <c:pt idx="68">
                  <c:v>74,02</c:v>
                </c:pt>
                <c:pt idx="69">
                  <c:v>75,04</c:v>
                </c:pt>
                <c:pt idx="70">
                  <c:v>76,29</c:v>
                </c:pt>
                <c:pt idx="71">
                  <c:v>77,27</c:v>
                </c:pt>
              </c:strCache>
            </c:strRef>
          </c:xVal>
          <c:yVal>
            <c:numRef>
              <c:f>Лист1!$J$8:$CC$8</c:f>
              <c:numCache>
                <c:formatCode>General</c:formatCode>
                <c:ptCount val="72"/>
                <c:pt idx="0">
                  <c:v>730.6</c:v>
                </c:pt>
                <c:pt idx="1">
                  <c:v>730.6</c:v>
                </c:pt>
                <c:pt idx="2">
                  <c:v>730.6</c:v>
                </c:pt>
                <c:pt idx="3">
                  <c:v>730.6</c:v>
                </c:pt>
                <c:pt idx="4">
                  <c:v>730.6</c:v>
                </c:pt>
                <c:pt idx="5">
                  <c:v>730.6</c:v>
                </c:pt>
                <c:pt idx="6">
                  <c:v>730.6</c:v>
                </c:pt>
                <c:pt idx="7">
                  <c:v>730.6</c:v>
                </c:pt>
                <c:pt idx="8">
                  <c:v>730.6</c:v>
                </c:pt>
                <c:pt idx="9">
                  <c:v>730.6</c:v>
                </c:pt>
                <c:pt idx="10">
                  <c:v>730.6</c:v>
                </c:pt>
                <c:pt idx="11">
                  <c:v>730.6</c:v>
                </c:pt>
                <c:pt idx="12">
                  <c:v>730.6</c:v>
                </c:pt>
                <c:pt idx="13">
                  <c:v>730.6</c:v>
                </c:pt>
                <c:pt idx="14">
                  <c:v>730.6</c:v>
                </c:pt>
                <c:pt idx="15">
                  <c:v>730.6</c:v>
                </c:pt>
                <c:pt idx="16">
                  <c:v>730.6</c:v>
                </c:pt>
                <c:pt idx="17">
                  <c:v>730.6</c:v>
                </c:pt>
                <c:pt idx="18">
                  <c:v>730.6</c:v>
                </c:pt>
                <c:pt idx="19">
                  <c:v>730.6</c:v>
                </c:pt>
                <c:pt idx="20">
                  <c:v>730.6</c:v>
                </c:pt>
                <c:pt idx="21">
                  <c:v>730.6</c:v>
                </c:pt>
                <c:pt idx="22">
                  <c:v>730.6</c:v>
                </c:pt>
                <c:pt idx="23">
                  <c:v>730.6</c:v>
                </c:pt>
                <c:pt idx="24">
                  <c:v>730.6</c:v>
                </c:pt>
                <c:pt idx="25">
                  <c:v>730.6</c:v>
                </c:pt>
                <c:pt idx="26">
                  <c:v>730.6</c:v>
                </c:pt>
                <c:pt idx="27">
                  <c:v>730.6</c:v>
                </c:pt>
                <c:pt idx="28">
                  <c:v>730.6</c:v>
                </c:pt>
                <c:pt idx="29">
                  <c:v>730.6</c:v>
                </c:pt>
                <c:pt idx="30">
                  <c:v>730.6</c:v>
                </c:pt>
                <c:pt idx="31">
                  <c:v>730.6</c:v>
                </c:pt>
                <c:pt idx="32">
                  <c:v>730.6</c:v>
                </c:pt>
                <c:pt idx="33">
                  <c:v>730.6</c:v>
                </c:pt>
                <c:pt idx="34">
                  <c:v>730.6</c:v>
                </c:pt>
                <c:pt idx="35">
                  <c:v>730.6</c:v>
                </c:pt>
                <c:pt idx="36">
                  <c:v>730.6</c:v>
                </c:pt>
                <c:pt idx="37">
                  <c:v>730.6</c:v>
                </c:pt>
                <c:pt idx="38">
                  <c:v>730.6</c:v>
                </c:pt>
                <c:pt idx="39">
                  <c:v>730.6</c:v>
                </c:pt>
                <c:pt idx="40">
                  <c:v>730.6</c:v>
                </c:pt>
                <c:pt idx="41">
                  <c:v>730.6</c:v>
                </c:pt>
                <c:pt idx="42">
                  <c:v>730.6</c:v>
                </c:pt>
                <c:pt idx="43">
                  <c:v>730.6</c:v>
                </c:pt>
                <c:pt idx="44">
                  <c:v>730.6</c:v>
                </c:pt>
                <c:pt idx="45">
                  <c:v>730.6</c:v>
                </c:pt>
                <c:pt idx="46">
                  <c:v>730.6</c:v>
                </c:pt>
                <c:pt idx="47">
                  <c:v>730.6</c:v>
                </c:pt>
                <c:pt idx="48">
                  <c:v>730.6</c:v>
                </c:pt>
                <c:pt idx="49">
                  <c:v>730.6</c:v>
                </c:pt>
                <c:pt idx="50">
                  <c:v>730.1</c:v>
                </c:pt>
                <c:pt idx="51">
                  <c:v>680.8</c:v>
                </c:pt>
                <c:pt idx="52">
                  <c:v>612.6</c:v>
                </c:pt>
                <c:pt idx="53">
                  <c:v>582.1</c:v>
                </c:pt>
                <c:pt idx="54">
                  <c:v>531.1</c:v>
                </c:pt>
                <c:pt idx="55">
                  <c:v>507.1</c:v>
                </c:pt>
                <c:pt idx="56">
                  <c:v>481.1</c:v>
                </c:pt>
                <c:pt idx="57">
                  <c:v>447.3</c:v>
                </c:pt>
                <c:pt idx="58">
                  <c:v>405.6</c:v>
                </c:pt>
                <c:pt idx="59">
                  <c:v>383.8</c:v>
                </c:pt>
                <c:pt idx="60">
                  <c:v>339.1</c:v>
                </c:pt>
                <c:pt idx="61">
                  <c:v>315.89999999999998</c:v>
                </c:pt>
                <c:pt idx="62">
                  <c:v>293.2</c:v>
                </c:pt>
                <c:pt idx="63">
                  <c:v>248.3</c:v>
                </c:pt>
                <c:pt idx="64">
                  <c:v>226.1</c:v>
                </c:pt>
                <c:pt idx="65">
                  <c:v>201.9</c:v>
                </c:pt>
                <c:pt idx="66">
                  <c:v>165.9</c:v>
                </c:pt>
                <c:pt idx="67">
                  <c:v>124.3</c:v>
                </c:pt>
                <c:pt idx="68">
                  <c:v>100.1</c:v>
                </c:pt>
                <c:pt idx="69">
                  <c:v>78.599999999999994</c:v>
                </c:pt>
                <c:pt idx="70">
                  <c:v>34.1</c:v>
                </c:pt>
                <c:pt idx="71" formatCode="0.0">
                  <c:v>9.9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3B-4A89-A96F-AFF6166DCF8A}"/>
            </c:ext>
          </c:extLst>
        </c:ser>
        <c:ser>
          <c:idx val="1"/>
          <c:order val="1"/>
          <c:tx>
            <c:v>used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Лист1!$J$3:$CC$3</c:f>
              <c:strCache>
                <c:ptCount val="72"/>
                <c:pt idx="0">
                  <c:v>1,11</c:v>
                </c:pt>
                <c:pt idx="1">
                  <c:v>2,13</c:v>
                </c:pt>
                <c:pt idx="2">
                  <c:v>3,14</c:v>
                </c:pt>
                <c:pt idx="3">
                  <c:v>4,17</c:v>
                </c:pt>
                <c:pt idx="4">
                  <c:v>5,21</c:v>
                </c:pt>
                <c:pt idx="5">
                  <c:v>6,23</c:v>
                </c:pt>
                <c:pt idx="6">
                  <c:v>7,26</c:v>
                </c:pt>
                <c:pt idx="7">
                  <c:v>8,28</c:v>
                </c:pt>
                <c:pt idx="8">
                  <c:v>9,29</c:v>
                </c:pt>
                <c:pt idx="9">
                  <c:v>10,32</c:v>
                </c:pt>
                <c:pt idx="10">
                  <c:v>11,34</c:v>
                </c:pt>
                <c:pt idx="11">
                  <c:v>12,35</c:v>
                </c:pt>
                <c:pt idx="12">
                  <c:v>13,38</c:v>
                </c:pt>
                <c:pt idx="13">
                  <c:v>14,39</c:v>
                </c:pt>
                <c:pt idx="14">
                  <c:v>15,44</c:v>
                </c:pt>
                <c:pt idx="15">
                  <c:v>16,45</c:v>
                </c:pt>
                <c:pt idx="16">
                  <c:v>17,47</c:v>
                </c:pt>
                <c:pt idx="17">
                  <c:v>18,49</c:v>
                </c:pt>
                <c:pt idx="18">
                  <c:v>19,52</c:v>
                </c:pt>
                <c:pt idx="19">
                  <c:v>20,54</c:v>
                </c:pt>
                <c:pt idx="20">
                  <c:v>21,56</c:v>
                </c:pt>
                <c:pt idx="21">
                  <c:v>22,58</c:v>
                </c:pt>
                <c:pt idx="22">
                  <c:v>23,60</c:v>
                </c:pt>
                <c:pt idx="23">
                  <c:v>24,61</c:v>
                </c:pt>
                <c:pt idx="24">
                  <c:v>25,63</c:v>
                </c:pt>
                <c:pt idx="25">
                  <c:v>26,67</c:v>
                </c:pt>
                <c:pt idx="26">
                  <c:v>27,68</c:v>
                </c:pt>
                <c:pt idx="27">
                  <c:v>28,71</c:v>
                </c:pt>
                <c:pt idx="28">
                  <c:v>29,73</c:v>
                </c:pt>
                <c:pt idx="29">
                  <c:v>30,75</c:v>
                </c:pt>
                <c:pt idx="30">
                  <c:v>31,78</c:v>
                </c:pt>
                <c:pt idx="31">
                  <c:v>32,81</c:v>
                </c:pt>
                <c:pt idx="32">
                  <c:v>33,83</c:v>
                </c:pt>
                <c:pt idx="33">
                  <c:v>34,86</c:v>
                </c:pt>
                <c:pt idx="34">
                  <c:v>35,88</c:v>
                </c:pt>
                <c:pt idx="35">
                  <c:v>36,89</c:v>
                </c:pt>
                <c:pt idx="36">
                  <c:v>37,91</c:v>
                </c:pt>
                <c:pt idx="37">
                  <c:v>38,93</c:v>
                </c:pt>
                <c:pt idx="38">
                  <c:v>39,95</c:v>
                </c:pt>
                <c:pt idx="39">
                  <c:v>40,98</c:v>
                </c:pt>
                <c:pt idx="40">
                  <c:v>42,01</c:v>
                </c:pt>
                <c:pt idx="41">
                  <c:v>43,04</c:v>
                </c:pt>
                <c:pt idx="42">
                  <c:v>44,05</c:v>
                </c:pt>
                <c:pt idx="43">
                  <c:v>45,07</c:v>
                </c:pt>
                <c:pt idx="44">
                  <c:v>46,10</c:v>
                </c:pt>
                <c:pt idx="45">
                  <c:v>47,13</c:v>
                </c:pt>
                <c:pt idx="46">
                  <c:v>48,16</c:v>
                </c:pt>
                <c:pt idx="47">
                  <c:v>49,18</c:v>
                </c:pt>
                <c:pt idx="48">
                  <c:v>50,20</c:v>
                </c:pt>
                <c:pt idx="49">
                  <c:v>51,23</c:v>
                </c:pt>
                <c:pt idx="50">
                  <c:v>52,59</c:v>
                </c:pt>
                <c:pt idx="51">
                  <c:v>55,17</c:v>
                </c:pt>
                <c:pt idx="52">
                  <c:v>57,07</c:v>
                </c:pt>
                <c:pt idx="53">
                  <c:v>58,54</c:v>
                </c:pt>
                <c:pt idx="54">
                  <c:v>59,75</c:v>
                </c:pt>
                <c:pt idx="55">
                  <c:v>60,80</c:v>
                </c:pt>
                <c:pt idx="56">
                  <c:v>61,81</c:v>
                </c:pt>
                <c:pt idx="57">
                  <c:v>62,87</c:v>
                </c:pt>
                <c:pt idx="58">
                  <c:v>63,88</c:v>
                </c:pt>
                <c:pt idx="59">
                  <c:v>64,98</c:v>
                </c:pt>
                <c:pt idx="60">
                  <c:v>65,92</c:v>
                </c:pt>
                <c:pt idx="61">
                  <c:v>66,89</c:v>
                </c:pt>
                <c:pt idx="62">
                  <c:v>67,98</c:v>
                </c:pt>
                <c:pt idx="63">
                  <c:v>69,01</c:v>
                </c:pt>
                <c:pt idx="64">
                  <c:v>70,03</c:v>
                </c:pt>
                <c:pt idx="65">
                  <c:v>70,97</c:v>
                </c:pt>
                <c:pt idx="66">
                  <c:v>72,01</c:v>
                </c:pt>
                <c:pt idx="67">
                  <c:v>73,02</c:v>
                </c:pt>
                <c:pt idx="68">
                  <c:v>74,02</c:v>
                </c:pt>
                <c:pt idx="69">
                  <c:v>75,04</c:v>
                </c:pt>
                <c:pt idx="70">
                  <c:v>76,29</c:v>
                </c:pt>
                <c:pt idx="71">
                  <c:v>77,27</c:v>
                </c:pt>
              </c:strCache>
            </c:strRef>
          </c:xVal>
          <c:yVal>
            <c:numRef>
              <c:f>Лист1!$J$9:$CC$9</c:f>
              <c:numCache>
                <c:formatCode>General</c:formatCode>
                <c:ptCount val="72"/>
                <c:pt idx="0">
                  <c:v>89.4</c:v>
                </c:pt>
                <c:pt idx="1">
                  <c:v>89.4</c:v>
                </c:pt>
                <c:pt idx="2">
                  <c:v>89.4</c:v>
                </c:pt>
                <c:pt idx="3">
                  <c:v>89.4</c:v>
                </c:pt>
                <c:pt idx="4">
                  <c:v>89.4</c:v>
                </c:pt>
                <c:pt idx="5">
                  <c:v>89.4</c:v>
                </c:pt>
                <c:pt idx="6">
                  <c:v>89.4</c:v>
                </c:pt>
                <c:pt idx="7">
                  <c:v>89.4</c:v>
                </c:pt>
                <c:pt idx="8">
                  <c:v>89.4</c:v>
                </c:pt>
                <c:pt idx="9">
                  <c:v>89.4</c:v>
                </c:pt>
                <c:pt idx="10">
                  <c:v>89.4</c:v>
                </c:pt>
                <c:pt idx="11">
                  <c:v>89.4</c:v>
                </c:pt>
                <c:pt idx="12">
                  <c:v>89.4</c:v>
                </c:pt>
                <c:pt idx="13">
                  <c:v>89.4</c:v>
                </c:pt>
                <c:pt idx="14">
                  <c:v>89.4</c:v>
                </c:pt>
                <c:pt idx="15">
                  <c:v>89.4</c:v>
                </c:pt>
                <c:pt idx="16">
                  <c:v>89.4</c:v>
                </c:pt>
                <c:pt idx="17">
                  <c:v>89.4</c:v>
                </c:pt>
                <c:pt idx="18">
                  <c:v>89.4</c:v>
                </c:pt>
                <c:pt idx="19">
                  <c:v>89.4</c:v>
                </c:pt>
                <c:pt idx="20">
                  <c:v>89.4</c:v>
                </c:pt>
                <c:pt idx="21">
                  <c:v>89.4</c:v>
                </c:pt>
                <c:pt idx="22">
                  <c:v>89.4</c:v>
                </c:pt>
                <c:pt idx="23">
                  <c:v>89.4</c:v>
                </c:pt>
                <c:pt idx="24">
                  <c:v>89.4</c:v>
                </c:pt>
                <c:pt idx="25">
                  <c:v>89.4</c:v>
                </c:pt>
                <c:pt idx="26">
                  <c:v>89.4</c:v>
                </c:pt>
                <c:pt idx="27">
                  <c:v>89.4</c:v>
                </c:pt>
                <c:pt idx="28">
                  <c:v>89.4</c:v>
                </c:pt>
                <c:pt idx="29">
                  <c:v>89.4</c:v>
                </c:pt>
                <c:pt idx="30">
                  <c:v>89.4</c:v>
                </c:pt>
                <c:pt idx="31">
                  <c:v>89.4</c:v>
                </c:pt>
                <c:pt idx="32">
                  <c:v>89.4</c:v>
                </c:pt>
                <c:pt idx="33">
                  <c:v>89.4</c:v>
                </c:pt>
                <c:pt idx="34">
                  <c:v>89.4</c:v>
                </c:pt>
                <c:pt idx="35">
                  <c:v>89.4</c:v>
                </c:pt>
                <c:pt idx="36">
                  <c:v>89.4</c:v>
                </c:pt>
                <c:pt idx="37">
                  <c:v>89.4</c:v>
                </c:pt>
                <c:pt idx="38">
                  <c:v>89.4</c:v>
                </c:pt>
                <c:pt idx="39">
                  <c:v>89.4</c:v>
                </c:pt>
                <c:pt idx="40">
                  <c:v>89.4</c:v>
                </c:pt>
                <c:pt idx="41">
                  <c:v>89.4</c:v>
                </c:pt>
                <c:pt idx="42">
                  <c:v>89.4</c:v>
                </c:pt>
                <c:pt idx="43">
                  <c:v>89.4</c:v>
                </c:pt>
                <c:pt idx="44">
                  <c:v>89.4</c:v>
                </c:pt>
                <c:pt idx="45">
                  <c:v>89.4</c:v>
                </c:pt>
                <c:pt idx="46">
                  <c:v>89.4</c:v>
                </c:pt>
                <c:pt idx="47">
                  <c:v>89.4</c:v>
                </c:pt>
                <c:pt idx="48">
                  <c:v>89.4</c:v>
                </c:pt>
                <c:pt idx="49">
                  <c:v>89.4</c:v>
                </c:pt>
                <c:pt idx="50">
                  <c:v>89.9</c:v>
                </c:pt>
                <c:pt idx="51">
                  <c:v>139.19999999999999</c:v>
                </c:pt>
                <c:pt idx="52">
                  <c:v>207.4</c:v>
                </c:pt>
                <c:pt idx="53">
                  <c:v>237.9</c:v>
                </c:pt>
                <c:pt idx="54">
                  <c:v>288.89999999999998</c:v>
                </c:pt>
                <c:pt idx="55">
                  <c:v>312.89999999999998</c:v>
                </c:pt>
                <c:pt idx="56">
                  <c:v>338.9</c:v>
                </c:pt>
                <c:pt idx="57">
                  <c:v>372.7</c:v>
                </c:pt>
                <c:pt idx="58">
                  <c:v>414.4</c:v>
                </c:pt>
                <c:pt idx="59">
                  <c:v>436.2</c:v>
                </c:pt>
                <c:pt idx="60">
                  <c:v>480.9</c:v>
                </c:pt>
                <c:pt idx="61">
                  <c:v>504.1</c:v>
                </c:pt>
                <c:pt idx="62">
                  <c:v>526.79999999999995</c:v>
                </c:pt>
                <c:pt idx="63">
                  <c:v>571.70000000000005</c:v>
                </c:pt>
                <c:pt idx="64">
                  <c:v>593.9</c:v>
                </c:pt>
                <c:pt idx="65">
                  <c:v>618.1</c:v>
                </c:pt>
                <c:pt idx="66">
                  <c:v>654.1</c:v>
                </c:pt>
                <c:pt idx="67">
                  <c:v>695.7</c:v>
                </c:pt>
                <c:pt idx="68">
                  <c:v>719.9</c:v>
                </c:pt>
                <c:pt idx="69">
                  <c:v>741.4</c:v>
                </c:pt>
                <c:pt idx="70">
                  <c:v>785.9</c:v>
                </c:pt>
                <c:pt idx="71">
                  <c:v>810.1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A3B-4A89-A96F-AFF6166DCF8A}"/>
            </c:ext>
          </c:extLst>
        </c:ser>
        <c:ser>
          <c:idx val="2"/>
          <c:order val="2"/>
          <c:tx>
            <c:v>avail Mem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Лист1!$J$3:$CC$3</c:f>
              <c:strCache>
                <c:ptCount val="72"/>
                <c:pt idx="0">
                  <c:v>1,11</c:v>
                </c:pt>
                <c:pt idx="1">
                  <c:v>2,13</c:v>
                </c:pt>
                <c:pt idx="2">
                  <c:v>3,14</c:v>
                </c:pt>
                <c:pt idx="3">
                  <c:v>4,17</c:v>
                </c:pt>
                <c:pt idx="4">
                  <c:v>5,21</c:v>
                </c:pt>
                <c:pt idx="5">
                  <c:v>6,23</c:v>
                </c:pt>
                <c:pt idx="6">
                  <c:v>7,26</c:v>
                </c:pt>
                <c:pt idx="7">
                  <c:v>8,28</c:v>
                </c:pt>
                <c:pt idx="8">
                  <c:v>9,29</c:v>
                </c:pt>
                <c:pt idx="9">
                  <c:v>10,32</c:v>
                </c:pt>
                <c:pt idx="10">
                  <c:v>11,34</c:v>
                </c:pt>
                <c:pt idx="11">
                  <c:v>12,35</c:v>
                </c:pt>
                <c:pt idx="12">
                  <c:v>13,38</c:v>
                </c:pt>
                <c:pt idx="13">
                  <c:v>14,39</c:v>
                </c:pt>
                <c:pt idx="14">
                  <c:v>15,44</c:v>
                </c:pt>
                <c:pt idx="15">
                  <c:v>16,45</c:v>
                </c:pt>
                <c:pt idx="16">
                  <c:v>17,47</c:v>
                </c:pt>
                <c:pt idx="17">
                  <c:v>18,49</c:v>
                </c:pt>
                <c:pt idx="18">
                  <c:v>19,52</c:v>
                </c:pt>
                <c:pt idx="19">
                  <c:v>20,54</c:v>
                </c:pt>
                <c:pt idx="20">
                  <c:v>21,56</c:v>
                </c:pt>
                <c:pt idx="21">
                  <c:v>22,58</c:v>
                </c:pt>
                <c:pt idx="22">
                  <c:v>23,60</c:v>
                </c:pt>
                <c:pt idx="23">
                  <c:v>24,61</c:v>
                </c:pt>
                <c:pt idx="24">
                  <c:v>25,63</c:v>
                </c:pt>
                <c:pt idx="25">
                  <c:v>26,67</c:v>
                </c:pt>
                <c:pt idx="26">
                  <c:v>27,68</c:v>
                </c:pt>
                <c:pt idx="27">
                  <c:v>28,71</c:v>
                </c:pt>
                <c:pt idx="28">
                  <c:v>29,73</c:v>
                </c:pt>
                <c:pt idx="29">
                  <c:v>30,75</c:v>
                </c:pt>
                <c:pt idx="30">
                  <c:v>31,78</c:v>
                </c:pt>
                <c:pt idx="31">
                  <c:v>32,81</c:v>
                </c:pt>
                <c:pt idx="32">
                  <c:v>33,83</c:v>
                </c:pt>
                <c:pt idx="33">
                  <c:v>34,86</c:v>
                </c:pt>
                <c:pt idx="34">
                  <c:v>35,88</c:v>
                </c:pt>
                <c:pt idx="35">
                  <c:v>36,89</c:v>
                </c:pt>
                <c:pt idx="36">
                  <c:v>37,91</c:v>
                </c:pt>
                <c:pt idx="37">
                  <c:v>38,93</c:v>
                </c:pt>
                <c:pt idx="38">
                  <c:v>39,95</c:v>
                </c:pt>
                <c:pt idx="39">
                  <c:v>40,98</c:v>
                </c:pt>
                <c:pt idx="40">
                  <c:v>42,01</c:v>
                </c:pt>
                <c:pt idx="41">
                  <c:v>43,04</c:v>
                </c:pt>
                <c:pt idx="42">
                  <c:v>44,05</c:v>
                </c:pt>
                <c:pt idx="43">
                  <c:v>45,07</c:v>
                </c:pt>
                <c:pt idx="44">
                  <c:v>46,10</c:v>
                </c:pt>
                <c:pt idx="45">
                  <c:v>47,13</c:v>
                </c:pt>
                <c:pt idx="46">
                  <c:v>48,16</c:v>
                </c:pt>
                <c:pt idx="47">
                  <c:v>49,18</c:v>
                </c:pt>
                <c:pt idx="48">
                  <c:v>50,20</c:v>
                </c:pt>
                <c:pt idx="49">
                  <c:v>51,23</c:v>
                </c:pt>
                <c:pt idx="50">
                  <c:v>52,59</c:v>
                </c:pt>
                <c:pt idx="51">
                  <c:v>55,17</c:v>
                </c:pt>
                <c:pt idx="52">
                  <c:v>57,07</c:v>
                </c:pt>
                <c:pt idx="53">
                  <c:v>58,54</c:v>
                </c:pt>
                <c:pt idx="54">
                  <c:v>59,75</c:v>
                </c:pt>
                <c:pt idx="55">
                  <c:v>60,80</c:v>
                </c:pt>
                <c:pt idx="56">
                  <c:v>61,81</c:v>
                </c:pt>
                <c:pt idx="57">
                  <c:v>62,87</c:v>
                </c:pt>
                <c:pt idx="58">
                  <c:v>63,88</c:v>
                </c:pt>
                <c:pt idx="59">
                  <c:v>64,98</c:v>
                </c:pt>
                <c:pt idx="60">
                  <c:v>65,92</c:v>
                </c:pt>
                <c:pt idx="61">
                  <c:v>66,89</c:v>
                </c:pt>
                <c:pt idx="62">
                  <c:v>67,98</c:v>
                </c:pt>
                <c:pt idx="63">
                  <c:v>69,01</c:v>
                </c:pt>
                <c:pt idx="64">
                  <c:v>70,03</c:v>
                </c:pt>
                <c:pt idx="65">
                  <c:v>70,97</c:v>
                </c:pt>
                <c:pt idx="66">
                  <c:v>72,01</c:v>
                </c:pt>
                <c:pt idx="67">
                  <c:v>73,02</c:v>
                </c:pt>
                <c:pt idx="68">
                  <c:v>74,02</c:v>
                </c:pt>
                <c:pt idx="69">
                  <c:v>75,04</c:v>
                </c:pt>
                <c:pt idx="70">
                  <c:v>76,29</c:v>
                </c:pt>
                <c:pt idx="71">
                  <c:v>77,27</c:v>
                </c:pt>
              </c:strCache>
            </c:strRef>
          </c:xVal>
          <c:yVal>
            <c:numRef>
              <c:f>Лист1!$J$10:$CC$10</c:f>
              <c:numCache>
                <c:formatCode>0.00</c:formatCode>
                <c:ptCount val="72"/>
                <c:pt idx="0">
                  <c:v>1556.7</c:v>
                </c:pt>
                <c:pt idx="1">
                  <c:v>1526</c:v>
                </c:pt>
                <c:pt idx="2">
                  <c:v>1495.2</c:v>
                </c:pt>
                <c:pt idx="3">
                  <c:v>1464.2</c:v>
                </c:pt>
                <c:pt idx="4">
                  <c:v>1433.1</c:v>
                </c:pt>
                <c:pt idx="5">
                  <c:v>1402.2</c:v>
                </c:pt>
                <c:pt idx="6">
                  <c:v>1371.1</c:v>
                </c:pt>
                <c:pt idx="7">
                  <c:v>1340.4</c:v>
                </c:pt>
                <c:pt idx="8">
                  <c:v>1310</c:v>
                </c:pt>
                <c:pt idx="9">
                  <c:v>1279.0999999999999</c:v>
                </c:pt>
                <c:pt idx="10">
                  <c:v>1248.7</c:v>
                </c:pt>
                <c:pt idx="11">
                  <c:v>1218.0999999999999</c:v>
                </c:pt>
                <c:pt idx="12">
                  <c:v>1187.3</c:v>
                </c:pt>
                <c:pt idx="13">
                  <c:v>1156.7</c:v>
                </c:pt>
                <c:pt idx="14">
                  <c:v>1125.0999999999999</c:v>
                </c:pt>
                <c:pt idx="15">
                  <c:v>1094.7</c:v>
                </c:pt>
                <c:pt idx="16">
                  <c:v>1064</c:v>
                </c:pt>
                <c:pt idx="17">
                  <c:v>1033.4000000000001</c:v>
                </c:pt>
                <c:pt idx="18">
                  <c:v>1002.7</c:v>
                </c:pt>
                <c:pt idx="19">
                  <c:v>971.9</c:v>
                </c:pt>
                <c:pt idx="20">
                  <c:v>941</c:v>
                </c:pt>
                <c:pt idx="21">
                  <c:v>910.6</c:v>
                </c:pt>
                <c:pt idx="22">
                  <c:v>880.2</c:v>
                </c:pt>
                <c:pt idx="23">
                  <c:v>849.6</c:v>
                </c:pt>
                <c:pt idx="24">
                  <c:v>819</c:v>
                </c:pt>
                <c:pt idx="25">
                  <c:v>788.9</c:v>
                </c:pt>
                <c:pt idx="26">
                  <c:v>758.5</c:v>
                </c:pt>
                <c:pt idx="27">
                  <c:v>727.7</c:v>
                </c:pt>
                <c:pt idx="28">
                  <c:v>697.1</c:v>
                </c:pt>
                <c:pt idx="29">
                  <c:v>666.4</c:v>
                </c:pt>
                <c:pt idx="30">
                  <c:v>635.4</c:v>
                </c:pt>
                <c:pt idx="31">
                  <c:v>604.5</c:v>
                </c:pt>
                <c:pt idx="32">
                  <c:v>573.6</c:v>
                </c:pt>
                <c:pt idx="33">
                  <c:v>542.70000000000005</c:v>
                </c:pt>
                <c:pt idx="34">
                  <c:v>512.1</c:v>
                </c:pt>
                <c:pt idx="35">
                  <c:v>481.6</c:v>
                </c:pt>
                <c:pt idx="36">
                  <c:v>450.8</c:v>
                </c:pt>
                <c:pt idx="37">
                  <c:v>419.8</c:v>
                </c:pt>
                <c:pt idx="38">
                  <c:v>389.1</c:v>
                </c:pt>
                <c:pt idx="39">
                  <c:v>358.2</c:v>
                </c:pt>
                <c:pt idx="40">
                  <c:v>327.2</c:v>
                </c:pt>
                <c:pt idx="41">
                  <c:v>296.10000000000002</c:v>
                </c:pt>
                <c:pt idx="42">
                  <c:v>265.39999999999998</c:v>
                </c:pt>
                <c:pt idx="43">
                  <c:v>234.6</c:v>
                </c:pt>
                <c:pt idx="44">
                  <c:v>203.6</c:v>
                </c:pt>
                <c:pt idx="45">
                  <c:v>172.6</c:v>
                </c:pt>
                <c:pt idx="46">
                  <c:v>141.80000000000001</c:v>
                </c:pt>
                <c:pt idx="47">
                  <c:v>111.2</c:v>
                </c:pt>
                <c:pt idx="48">
                  <c:v>80.400000000000006</c:v>
                </c:pt>
                <c:pt idx="49">
                  <c:v>49.5</c:v>
                </c:pt>
                <c:pt idx="50">
                  <c:v>26.8</c:v>
                </c:pt>
                <c:pt idx="51">
                  <c:v>14.7</c:v>
                </c:pt>
                <c:pt idx="52">
                  <c:v>23.4</c:v>
                </c:pt>
                <c:pt idx="53">
                  <c:v>9</c:v>
                </c:pt>
                <c:pt idx="54">
                  <c:v>19.600000000000001</c:v>
                </c:pt>
                <c:pt idx="55">
                  <c:v>13.2</c:v>
                </c:pt>
                <c:pt idx="56">
                  <c:v>7.7</c:v>
                </c:pt>
                <c:pt idx="57">
                  <c:v>14.8</c:v>
                </c:pt>
                <c:pt idx="58">
                  <c:v>23.7</c:v>
                </c:pt>
                <c:pt idx="59">
                  <c:v>12.4</c:v>
                </c:pt>
                <c:pt idx="60">
                  <c:v>29.4</c:v>
                </c:pt>
                <c:pt idx="61">
                  <c:v>22.7</c:v>
                </c:pt>
                <c:pt idx="62">
                  <c:v>12.8</c:v>
                </c:pt>
                <c:pt idx="63">
                  <c:v>26.7</c:v>
                </c:pt>
                <c:pt idx="64">
                  <c:v>16.5</c:v>
                </c:pt>
                <c:pt idx="65">
                  <c:v>8.3000000000000007</c:v>
                </c:pt>
                <c:pt idx="66">
                  <c:v>17.899999999999999</c:v>
                </c:pt>
                <c:pt idx="67">
                  <c:v>23.2</c:v>
                </c:pt>
                <c:pt idx="68">
                  <c:v>16</c:v>
                </c:pt>
                <c:pt idx="69">
                  <c:v>11.2</c:v>
                </c:pt>
                <c:pt idx="70">
                  <c:v>18.899999999999999</c:v>
                </c:pt>
                <c:pt idx="71">
                  <c:v>10.199999999999999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A3B-4A89-A96F-AFF6166DCF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981520"/>
        <c:axId val="475988592"/>
      </c:scatterChart>
      <c:valAx>
        <c:axId val="47598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en-US"/>
                  <a:t>,</a:t>
                </a:r>
                <a:r>
                  <a:rPr lang="en-US" baseline="0"/>
                  <a:t> (</a:t>
                </a:r>
                <a:r>
                  <a:rPr lang="ru-RU" baseline="0"/>
                  <a:t>сек</a:t>
                </a:r>
                <a:r>
                  <a:rPr lang="en-US" baseline="0"/>
                  <a:t>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988592"/>
        <c:crosses val="autoZero"/>
        <c:crossBetween val="midCat"/>
      </c:valAx>
      <c:valAx>
        <c:axId val="47598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Память,</a:t>
                </a:r>
                <a:r>
                  <a:rPr lang="en-US"/>
                  <a:t> </a:t>
                </a:r>
                <a:r>
                  <a:rPr lang="ru-RU"/>
                  <a:t>(</a:t>
                </a:r>
                <a:r>
                  <a:rPr lang="en-US"/>
                  <a:t>MB</a:t>
                </a:r>
                <a:r>
                  <a:rPr lang="ru-R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981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</a:t>
            </a:r>
            <a:r>
              <a:rPr lang="en-US" baseline="0"/>
              <a:t> Mem, </a:t>
            </a:r>
            <a:r>
              <a:rPr lang="ru-RU" baseline="0"/>
              <a:t>Воторой этап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free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Лист1!$J$20:$DM$20</c:f>
              <c:numCache>
                <c:formatCode>@</c:formatCode>
                <c:ptCount val="108"/>
                <c:pt idx="0">
                  <c:v>0.77</c:v>
                </c:pt>
                <c:pt idx="1">
                  <c:v>1.29</c:v>
                </c:pt>
                <c:pt idx="2">
                  <c:v>1.83</c:v>
                </c:pt>
                <c:pt idx="3">
                  <c:v>2.34</c:v>
                </c:pt>
                <c:pt idx="4">
                  <c:v>2.86</c:v>
                </c:pt>
                <c:pt idx="5">
                  <c:v>3.37</c:v>
                </c:pt>
                <c:pt idx="6">
                  <c:v>3.89</c:v>
                </c:pt>
                <c:pt idx="7">
                  <c:v>4.4000000000000004</c:v>
                </c:pt>
                <c:pt idx="8">
                  <c:v>4.93</c:v>
                </c:pt>
                <c:pt idx="9">
                  <c:v>5.45</c:v>
                </c:pt>
                <c:pt idx="10">
                  <c:v>5.97</c:v>
                </c:pt>
                <c:pt idx="11">
                  <c:v>6.5</c:v>
                </c:pt>
                <c:pt idx="12">
                  <c:v>7.04</c:v>
                </c:pt>
                <c:pt idx="13">
                  <c:v>7.55</c:v>
                </c:pt>
                <c:pt idx="14">
                  <c:v>8.06</c:v>
                </c:pt>
                <c:pt idx="15">
                  <c:v>8.58</c:v>
                </c:pt>
                <c:pt idx="16">
                  <c:v>9.1</c:v>
                </c:pt>
                <c:pt idx="17">
                  <c:v>9.61</c:v>
                </c:pt>
                <c:pt idx="18">
                  <c:v>10.14</c:v>
                </c:pt>
                <c:pt idx="19">
                  <c:v>10.68</c:v>
                </c:pt>
                <c:pt idx="20">
                  <c:v>11.19</c:v>
                </c:pt>
                <c:pt idx="21">
                  <c:v>11.72</c:v>
                </c:pt>
                <c:pt idx="22">
                  <c:v>12.24</c:v>
                </c:pt>
                <c:pt idx="23">
                  <c:v>12.76</c:v>
                </c:pt>
                <c:pt idx="24">
                  <c:v>13.29</c:v>
                </c:pt>
                <c:pt idx="25">
                  <c:v>13.81</c:v>
                </c:pt>
                <c:pt idx="26">
                  <c:v>14.33</c:v>
                </c:pt>
                <c:pt idx="27">
                  <c:v>14.86</c:v>
                </c:pt>
                <c:pt idx="28">
                  <c:v>15.39</c:v>
                </c:pt>
                <c:pt idx="29">
                  <c:v>15.91</c:v>
                </c:pt>
                <c:pt idx="30">
                  <c:v>16.440000000000001</c:v>
                </c:pt>
                <c:pt idx="31">
                  <c:v>16.96</c:v>
                </c:pt>
                <c:pt idx="32">
                  <c:v>17.5</c:v>
                </c:pt>
                <c:pt idx="33">
                  <c:v>18.02</c:v>
                </c:pt>
                <c:pt idx="34">
                  <c:v>18.53</c:v>
                </c:pt>
                <c:pt idx="35">
                  <c:v>19.059999999999999</c:v>
                </c:pt>
                <c:pt idx="36">
                  <c:v>19.57</c:v>
                </c:pt>
                <c:pt idx="37">
                  <c:v>20.09</c:v>
                </c:pt>
                <c:pt idx="38">
                  <c:v>20.62</c:v>
                </c:pt>
                <c:pt idx="39">
                  <c:v>21.14</c:v>
                </c:pt>
                <c:pt idx="40">
                  <c:v>21.65</c:v>
                </c:pt>
                <c:pt idx="41">
                  <c:v>22.18</c:v>
                </c:pt>
                <c:pt idx="42">
                  <c:v>22.7</c:v>
                </c:pt>
                <c:pt idx="43">
                  <c:v>23.2</c:v>
                </c:pt>
                <c:pt idx="44">
                  <c:v>23.74</c:v>
                </c:pt>
                <c:pt idx="45">
                  <c:v>24.24</c:v>
                </c:pt>
                <c:pt idx="46">
                  <c:v>24.76</c:v>
                </c:pt>
                <c:pt idx="47">
                  <c:v>25.3</c:v>
                </c:pt>
                <c:pt idx="48">
                  <c:v>25.83</c:v>
                </c:pt>
                <c:pt idx="49">
                  <c:v>26.32</c:v>
                </c:pt>
                <c:pt idx="50">
                  <c:v>26.85</c:v>
                </c:pt>
                <c:pt idx="51">
                  <c:v>27.36</c:v>
                </c:pt>
                <c:pt idx="52">
                  <c:v>28.58</c:v>
                </c:pt>
                <c:pt idx="53">
                  <c:v>29.8</c:v>
                </c:pt>
                <c:pt idx="54">
                  <c:v>31.12</c:v>
                </c:pt>
                <c:pt idx="55">
                  <c:v>32.04</c:v>
                </c:pt>
                <c:pt idx="56">
                  <c:v>32.6</c:v>
                </c:pt>
                <c:pt idx="57">
                  <c:v>33.14</c:v>
                </c:pt>
                <c:pt idx="58">
                  <c:v>33.65</c:v>
                </c:pt>
                <c:pt idx="59">
                  <c:v>34.18</c:v>
                </c:pt>
                <c:pt idx="60">
                  <c:v>34.71</c:v>
                </c:pt>
                <c:pt idx="61">
                  <c:v>35.24</c:v>
                </c:pt>
                <c:pt idx="62">
                  <c:v>36.22</c:v>
                </c:pt>
                <c:pt idx="63">
                  <c:v>36.82</c:v>
                </c:pt>
                <c:pt idx="64">
                  <c:v>37.31</c:v>
                </c:pt>
                <c:pt idx="65">
                  <c:v>37.82</c:v>
                </c:pt>
                <c:pt idx="66">
                  <c:v>38.299999999999997</c:v>
                </c:pt>
                <c:pt idx="67">
                  <c:v>38.770000000000003</c:v>
                </c:pt>
                <c:pt idx="68">
                  <c:v>39.26</c:v>
                </c:pt>
                <c:pt idx="69">
                  <c:v>39.75</c:v>
                </c:pt>
                <c:pt idx="70">
                  <c:v>41.49</c:v>
                </c:pt>
                <c:pt idx="71">
                  <c:v>42.65</c:v>
                </c:pt>
                <c:pt idx="72">
                  <c:v>43.67</c:v>
                </c:pt>
                <c:pt idx="73">
                  <c:v>44.7</c:v>
                </c:pt>
                <c:pt idx="74">
                  <c:v>45.71</c:v>
                </c:pt>
                <c:pt idx="75">
                  <c:v>46.72</c:v>
                </c:pt>
                <c:pt idx="76">
                  <c:v>47.74</c:v>
                </c:pt>
                <c:pt idx="77">
                  <c:v>48.74</c:v>
                </c:pt>
                <c:pt idx="78">
                  <c:v>49.76</c:v>
                </c:pt>
                <c:pt idx="79">
                  <c:v>50.78</c:v>
                </c:pt>
                <c:pt idx="80">
                  <c:v>51.81</c:v>
                </c:pt>
                <c:pt idx="81">
                  <c:v>52.82</c:v>
                </c:pt>
                <c:pt idx="82">
                  <c:v>53.84</c:v>
                </c:pt>
                <c:pt idx="83">
                  <c:v>54.86</c:v>
                </c:pt>
                <c:pt idx="84">
                  <c:v>55.87</c:v>
                </c:pt>
                <c:pt idx="85">
                  <c:v>56.89</c:v>
                </c:pt>
                <c:pt idx="86">
                  <c:v>57.93</c:v>
                </c:pt>
                <c:pt idx="87">
                  <c:v>58.96</c:v>
                </c:pt>
                <c:pt idx="88">
                  <c:v>59.97</c:v>
                </c:pt>
                <c:pt idx="89">
                  <c:v>60.99</c:v>
                </c:pt>
                <c:pt idx="90">
                  <c:v>62</c:v>
                </c:pt>
                <c:pt idx="91">
                  <c:v>62.98</c:v>
                </c:pt>
                <c:pt idx="92">
                  <c:v>63.99</c:v>
                </c:pt>
                <c:pt idx="93">
                  <c:v>64.989999999999995</c:v>
                </c:pt>
                <c:pt idx="94">
                  <c:v>66.02</c:v>
                </c:pt>
                <c:pt idx="95">
                  <c:v>67.06</c:v>
                </c:pt>
                <c:pt idx="96">
                  <c:v>68.52</c:v>
                </c:pt>
                <c:pt idx="97">
                  <c:v>69.75</c:v>
                </c:pt>
                <c:pt idx="98">
                  <c:v>70.7</c:v>
                </c:pt>
                <c:pt idx="99">
                  <c:v>71.66</c:v>
                </c:pt>
                <c:pt idx="100">
                  <c:v>72.709999999999994</c:v>
                </c:pt>
                <c:pt idx="101">
                  <c:v>73.680000000000007</c:v>
                </c:pt>
                <c:pt idx="102">
                  <c:v>74.63</c:v>
                </c:pt>
                <c:pt idx="103">
                  <c:v>75.599999999999994</c:v>
                </c:pt>
                <c:pt idx="104">
                  <c:v>76.680000000000007</c:v>
                </c:pt>
                <c:pt idx="105">
                  <c:v>77.650000000000006</c:v>
                </c:pt>
                <c:pt idx="106">
                  <c:v>78.62</c:v>
                </c:pt>
                <c:pt idx="107">
                  <c:v>79.66</c:v>
                </c:pt>
              </c:numCache>
            </c:numRef>
          </c:xVal>
          <c:yVal>
            <c:numRef>
              <c:f>Лист1!$J$21:$DM$21</c:f>
              <c:numCache>
                <c:formatCode>@</c:formatCode>
                <c:ptCount val="108"/>
                <c:pt idx="0">
                  <c:v>1610.7</c:v>
                </c:pt>
                <c:pt idx="1">
                  <c:v>1579.6</c:v>
                </c:pt>
                <c:pt idx="2">
                  <c:v>1548.8</c:v>
                </c:pt>
                <c:pt idx="3">
                  <c:v>1526.9</c:v>
                </c:pt>
                <c:pt idx="4">
                  <c:v>1504.5</c:v>
                </c:pt>
                <c:pt idx="5">
                  <c:v>1477.8</c:v>
                </c:pt>
                <c:pt idx="6">
                  <c:v>1446.6</c:v>
                </c:pt>
                <c:pt idx="7">
                  <c:v>1416</c:v>
                </c:pt>
                <c:pt idx="8">
                  <c:v>1385.3</c:v>
                </c:pt>
                <c:pt idx="9">
                  <c:v>1353.9</c:v>
                </c:pt>
                <c:pt idx="10">
                  <c:v>1321.7</c:v>
                </c:pt>
                <c:pt idx="11">
                  <c:v>1290.0999999999999</c:v>
                </c:pt>
                <c:pt idx="12">
                  <c:v>1258.7</c:v>
                </c:pt>
                <c:pt idx="13">
                  <c:v>1228.2</c:v>
                </c:pt>
                <c:pt idx="14">
                  <c:v>1197.4000000000001</c:v>
                </c:pt>
                <c:pt idx="15">
                  <c:v>1166.7</c:v>
                </c:pt>
                <c:pt idx="16">
                  <c:v>1135.9000000000001</c:v>
                </c:pt>
                <c:pt idx="17">
                  <c:v>1105.7</c:v>
                </c:pt>
                <c:pt idx="18">
                  <c:v>1074.8</c:v>
                </c:pt>
                <c:pt idx="19">
                  <c:v>1043.2</c:v>
                </c:pt>
                <c:pt idx="20">
                  <c:v>1012.2</c:v>
                </c:pt>
                <c:pt idx="21">
                  <c:v>980.4</c:v>
                </c:pt>
                <c:pt idx="22">
                  <c:v>949.8</c:v>
                </c:pt>
                <c:pt idx="23">
                  <c:v>919.7</c:v>
                </c:pt>
                <c:pt idx="24">
                  <c:v>888.1</c:v>
                </c:pt>
                <c:pt idx="25">
                  <c:v>857.3</c:v>
                </c:pt>
                <c:pt idx="26">
                  <c:v>826.3</c:v>
                </c:pt>
                <c:pt idx="27">
                  <c:v>795.8</c:v>
                </c:pt>
                <c:pt idx="28">
                  <c:v>764.6</c:v>
                </c:pt>
                <c:pt idx="29">
                  <c:v>733.1</c:v>
                </c:pt>
                <c:pt idx="30">
                  <c:v>704.9</c:v>
                </c:pt>
                <c:pt idx="31">
                  <c:v>674.8</c:v>
                </c:pt>
                <c:pt idx="32">
                  <c:v>644.4</c:v>
                </c:pt>
                <c:pt idx="33">
                  <c:v>615.6</c:v>
                </c:pt>
                <c:pt idx="34">
                  <c:v>587</c:v>
                </c:pt>
                <c:pt idx="35">
                  <c:v>555.29999999999995</c:v>
                </c:pt>
                <c:pt idx="36">
                  <c:v>524.6</c:v>
                </c:pt>
                <c:pt idx="37">
                  <c:v>493</c:v>
                </c:pt>
                <c:pt idx="38">
                  <c:v>462.3</c:v>
                </c:pt>
                <c:pt idx="39">
                  <c:v>431</c:v>
                </c:pt>
                <c:pt idx="40">
                  <c:v>400.2</c:v>
                </c:pt>
                <c:pt idx="41">
                  <c:v>369.1</c:v>
                </c:pt>
                <c:pt idx="42">
                  <c:v>338.4</c:v>
                </c:pt>
                <c:pt idx="43">
                  <c:v>307.7</c:v>
                </c:pt>
                <c:pt idx="44">
                  <c:v>276.5</c:v>
                </c:pt>
                <c:pt idx="45">
                  <c:v>245.2</c:v>
                </c:pt>
                <c:pt idx="46">
                  <c:v>214.3</c:v>
                </c:pt>
                <c:pt idx="47">
                  <c:v>183.1</c:v>
                </c:pt>
                <c:pt idx="48">
                  <c:v>152.69999999999999</c:v>
                </c:pt>
                <c:pt idx="49">
                  <c:v>126.7</c:v>
                </c:pt>
                <c:pt idx="50">
                  <c:v>96.4</c:v>
                </c:pt>
                <c:pt idx="51">
                  <c:v>65.900000000000006</c:v>
                </c:pt>
                <c:pt idx="52">
                  <c:v>75</c:v>
                </c:pt>
                <c:pt idx="53">
                  <c:v>72.5</c:v>
                </c:pt>
                <c:pt idx="54">
                  <c:v>73.8</c:v>
                </c:pt>
                <c:pt idx="55">
                  <c:v>69.400000000000006</c:v>
                </c:pt>
                <c:pt idx="56">
                  <c:v>62</c:v>
                </c:pt>
                <c:pt idx="57">
                  <c:v>65.400000000000006</c:v>
                </c:pt>
                <c:pt idx="58">
                  <c:v>62.8</c:v>
                </c:pt>
                <c:pt idx="59">
                  <c:v>79.400000000000006</c:v>
                </c:pt>
                <c:pt idx="60">
                  <c:v>80</c:v>
                </c:pt>
                <c:pt idx="61">
                  <c:v>67.3</c:v>
                </c:pt>
                <c:pt idx="62">
                  <c:v>87.7</c:v>
                </c:pt>
                <c:pt idx="63">
                  <c:v>73.900000000000006</c:v>
                </c:pt>
                <c:pt idx="64">
                  <c:v>73.8</c:v>
                </c:pt>
                <c:pt idx="65">
                  <c:v>69.7</c:v>
                </c:pt>
                <c:pt idx="66">
                  <c:v>67</c:v>
                </c:pt>
                <c:pt idx="67">
                  <c:v>67.5</c:v>
                </c:pt>
                <c:pt idx="68">
                  <c:v>76.900000000000006</c:v>
                </c:pt>
                <c:pt idx="69">
                  <c:v>66.7</c:v>
                </c:pt>
                <c:pt idx="70">
                  <c:v>801</c:v>
                </c:pt>
                <c:pt idx="71">
                  <c:v>766.1</c:v>
                </c:pt>
                <c:pt idx="72">
                  <c:v>737.3</c:v>
                </c:pt>
                <c:pt idx="73">
                  <c:v>707.9</c:v>
                </c:pt>
                <c:pt idx="74">
                  <c:v>679.2</c:v>
                </c:pt>
                <c:pt idx="75">
                  <c:v>650.29999999999995</c:v>
                </c:pt>
                <c:pt idx="76">
                  <c:v>620.1</c:v>
                </c:pt>
                <c:pt idx="77">
                  <c:v>590</c:v>
                </c:pt>
                <c:pt idx="78">
                  <c:v>559.79999999999995</c:v>
                </c:pt>
                <c:pt idx="79">
                  <c:v>529.20000000000005</c:v>
                </c:pt>
                <c:pt idx="80">
                  <c:v>498.4</c:v>
                </c:pt>
                <c:pt idx="81">
                  <c:v>468.2</c:v>
                </c:pt>
                <c:pt idx="82">
                  <c:v>437.4</c:v>
                </c:pt>
                <c:pt idx="83">
                  <c:v>407.1</c:v>
                </c:pt>
                <c:pt idx="84">
                  <c:v>376.9</c:v>
                </c:pt>
                <c:pt idx="85">
                  <c:v>346.4</c:v>
                </c:pt>
                <c:pt idx="86">
                  <c:v>315.5</c:v>
                </c:pt>
                <c:pt idx="87">
                  <c:v>284.8</c:v>
                </c:pt>
                <c:pt idx="88">
                  <c:v>255.2</c:v>
                </c:pt>
                <c:pt idx="89">
                  <c:v>224.8</c:v>
                </c:pt>
                <c:pt idx="90">
                  <c:v>198.2</c:v>
                </c:pt>
                <c:pt idx="91">
                  <c:v>178</c:v>
                </c:pt>
                <c:pt idx="92">
                  <c:v>150.1</c:v>
                </c:pt>
                <c:pt idx="93">
                  <c:v>123.5</c:v>
                </c:pt>
                <c:pt idx="94">
                  <c:v>93</c:v>
                </c:pt>
                <c:pt idx="95">
                  <c:v>61.9</c:v>
                </c:pt>
                <c:pt idx="96">
                  <c:v>74.400000000000006</c:v>
                </c:pt>
                <c:pt idx="97">
                  <c:v>72.900000000000006</c:v>
                </c:pt>
                <c:pt idx="98">
                  <c:v>68.8</c:v>
                </c:pt>
                <c:pt idx="99">
                  <c:v>65.2</c:v>
                </c:pt>
                <c:pt idx="100">
                  <c:v>75.8</c:v>
                </c:pt>
                <c:pt idx="101">
                  <c:v>65.7</c:v>
                </c:pt>
                <c:pt idx="102">
                  <c:v>73.900000000000006</c:v>
                </c:pt>
                <c:pt idx="103">
                  <c:v>81.7</c:v>
                </c:pt>
                <c:pt idx="104">
                  <c:v>66.3</c:v>
                </c:pt>
                <c:pt idx="105">
                  <c:v>73.2</c:v>
                </c:pt>
                <c:pt idx="106">
                  <c:v>74</c:v>
                </c:pt>
                <c:pt idx="107">
                  <c:v>63.3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C8-4C35-BF7C-C54B6F403C04}"/>
            </c:ext>
          </c:extLst>
        </c:ser>
        <c:ser>
          <c:idx val="1"/>
          <c:order val="1"/>
          <c:tx>
            <c:v>used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Лист1!$J$20:$DM$20</c:f>
              <c:numCache>
                <c:formatCode>@</c:formatCode>
                <c:ptCount val="108"/>
                <c:pt idx="0">
                  <c:v>0.77</c:v>
                </c:pt>
                <c:pt idx="1">
                  <c:v>1.29</c:v>
                </c:pt>
                <c:pt idx="2">
                  <c:v>1.83</c:v>
                </c:pt>
                <c:pt idx="3">
                  <c:v>2.34</c:v>
                </c:pt>
                <c:pt idx="4">
                  <c:v>2.86</c:v>
                </c:pt>
                <c:pt idx="5">
                  <c:v>3.37</c:v>
                </c:pt>
                <c:pt idx="6">
                  <c:v>3.89</c:v>
                </c:pt>
                <c:pt idx="7">
                  <c:v>4.4000000000000004</c:v>
                </c:pt>
                <c:pt idx="8">
                  <c:v>4.93</c:v>
                </c:pt>
                <c:pt idx="9">
                  <c:v>5.45</c:v>
                </c:pt>
                <c:pt idx="10">
                  <c:v>5.97</c:v>
                </c:pt>
                <c:pt idx="11">
                  <c:v>6.5</c:v>
                </c:pt>
                <c:pt idx="12">
                  <c:v>7.04</c:v>
                </c:pt>
                <c:pt idx="13">
                  <c:v>7.55</c:v>
                </c:pt>
                <c:pt idx="14">
                  <c:v>8.06</c:v>
                </c:pt>
                <c:pt idx="15">
                  <c:v>8.58</c:v>
                </c:pt>
                <c:pt idx="16">
                  <c:v>9.1</c:v>
                </c:pt>
                <c:pt idx="17">
                  <c:v>9.61</c:v>
                </c:pt>
                <c:pt idx="18">
                  <c:v>10.14</c:v>
                </c:pt>
                <c:pt idx="19">
                  <c:v>10.68</c:v>
                </c:pt>
                <c:pt idx="20">
                  <c:v>11.19</c:v>
                </c:pt>
                <c:pt idx="21">
                  <c:v>11.72</c:v>
                </c:pt>
                <c:pt idx="22">
                  <c:v>12.24</c:v>
                </c:pt>
                <c:pt idx="23">
                  <c:v>12.76</c:v>
                </c:pt>
                <c:pt idx="24">
                  <c:v>13.29</c:v>
                </c:pt>
                <c:pt idx="25">
                  <c:v>13.81</c:v>
                </c:pt>
                <c:pt idx="26">
                  <c:v>14.33</c:v>
                </c:pt>
                <c:pt idx="27">
                  <c:v>14.86</c:v>
                </c:pt>
                <c:pt idx="28">
                  <c:v>15.39</c:v>
                </c:pt>
                <c:pt idx="29">
                  <c:v>15.91</c:v>
                </c:pt>
                <c:pt idx="30">
                  <c:v>16.440000000000001</c:v>
                </c:pt>
                <c:pt idx="31">
                  <c:v>16.96</c:v>
                </c:pt>
                <c:pt idx="32">
                  <c:v>17.5</c:v>
                </c:pt>
                <c:pt idx="33">
                  <c:v>18.02</c:v>
                </c:pt>
                <c:pt idx="34">
                  <c:v>18.53</c:v>
                </c:pt>
                <c:pt idx="35">
                  <c:v>19.059999999999999</c:v>
                </c:pt>
                <c:pt idx="36">
                  <c:v>19.57</c:v>
                </c:pt>
                <c:pt idx="37">
                  <c:v>20.09</c:v>
                </c:pt>
                <c:pt idx="38">
                  <c:v>20.62</c:v>
                </c:pt>
                <c:pt idx="39">
                  <c:v>21.14</c:v>
                </c:pt>
                <c:pt idx="40">
                  <c:v>21.65</c:v>
                </c:pt>
                <c:pt idx="41">
                  <c:v>22.18</c:v>
                </c:pt>
                <c:pt idx="42">
                  <c:v>22.7</c:v>
                </c:pt>
                <c:pt idx="43">
                  <c:v>23.2</c:v>
                </c:pt>
                <c:pt idx="44">
                  <c:v>23.74</c:v>
                </c:pt>
                <c:pt idx="45">
                  <c:v>24.24</c:v>
                </c:pt>
                <c:pt idx="46">
                  <c:v>24.76</c:v>
                </c:pt>
                <c:pt idx="47">
                  <c:v>25.3</c:v>
                </c:pt>
                <c:pt idx="48">
                  <c:v>25.83</c:v>
                </c:pt>
                <c:pt idx="49">
                  <c:v>26.32</c:v>
                </c:pt>
                <c:pt idx="50">
                  <c:v>26.85</c:v>
                </c:pt>
                <c:pt idx="51">
                  <c:v>27.36</c:v>
                </c:pt>
                <c:pt idx="52">
                  <c:v>28.58</c:v>
                </c:pt>
                <c:pt idx="53">
                  <c:v>29.8</c:v>
                </c:pt>
                <c:pt idx="54">
                  <c:v>31.12</c:v>
                </c:pt>
                <c:pt idx="55">
                  <c:v>32.04</c:v>
                </c:pt>
                <c:pt idx="56">
                  <c:v>32.6</c:v>
                </c:pt>
                <c:pt idx="57">
                  <c:v>33.14</c:v>
                </c:pt>
                <c:pt idx="58">
                  <c:v>33.65</c:v>
                </c:pt>
                <c:pt idx="59">
                  <c:v>34.18</c:v>
                </c:pt>
                <c:pt idx="60">
                  <c:v>34.71</c:v>
                </c:pt>
                <c:pt idx="61">
                  <c:v>35.24</c:v>
                </c:pt>
                <c:pt idx="62">
                  <c:v>36.22</c:v>
                </c:pt>
                <c:pt idx="63">
                  <c:v>36.82</c:v>
                </c:pt>
                <c:pt idx="64">
                  <c:v>37.31</c:v>
                </c:pt>
                <c:pt idx="65">
                  <c:v>37.82</c:v>
                </c:pt>
                <c:pt idx="66">
                  <c:v>38.299999999999997</c:v>
                </c:pt>
                <c:pt idx="67">
                  <c:v>38.770000000000003</c:v>
                </c:pt>
                <c:pt idx="68">
                  <c:v>39.26</c:v>
                </c:pt>
                <c:pt idx="69">
                  <c:v>39.75</c:v>
                </c:pt>
                <c:pt idx="70">
                  <c:v>41.49</c:v>
                </c:pt>
                <c:pt idx="71">
                  <c:v>42.65</c:v>
                </c:pt>
                <c:pt idx="72">
                  <c:v>43.67</c:v>
                </c:pt>
                <c:pt idx="73">
                  <c:v>44.7</c:v>
                </c:pt>
                <c:pt idx="74">
                  <c:v>45.71</c:v>
                </c:pt>
                <c:pt idx="75">
                  <c:v>46.72</c:v>
                </c:pt>
                <c:pt idx="76">
                  <c:v>47.74</c:v>
                </c:pt>
                <c:pt idx="77">
                  <c:v>48.74</c:v>
                </c:pt>
                <c:pt idx="78">
                  <c:v>49.76</c:v>
                </c:pt>
                <c:pt idx="79">
                  <c:v>50.78</c:v>
                </c:pt>
                <c:pt idx="80">
                  <c:v>51.81</c:v>
                </c:pt>
                <c:pt idx="81">
                  <c:v>52.82</c:v>
                </c:pt>
                <c:pt idx="82">
                  <c:v>53.84</c:v>
                </c:pt>
                <c:pt idx="83">
                  <c:v>54.86</c:v>
                </c:pt>
                <c:pt idx="84">
                  <c:v>55.87</c:v>
                </c:pt>
                <c:pt idx="85">
                  <c:v>56.89</c:v>
                </c:pt>
                <c:pt idx="86">
                  <c:v>57.93</c:v>
                </c:pt>
                <c:pt idx="87">
                  <c:v>58.96</c:v>
                </c:pt>
                <c:pt idx="88">
                  <c:v>59.97</c:v>
                </c:pt>
                <c:pt idx="89">
                  <c:v>60.99</c:v>
                </c:pt>
                <c:pt idx="90">
                  <c:v>62</c:v>
                </c:pt>
                <c:pt idx="91">
                  <c:v>62.98</c:v>
                </c:pt>
                <c:pt idx="92">
                  <c:v>63.99</c:v>
                </c:pt>
                <c:pt idx="93">
                  <c:v>64.989999999999995</c:v>
                </c:pt>
                <c:pt idx="94">
                  <c:v>66.02</c:v>
                </c:pt>
                <c:pt idx="95">
                  <c:v>67.06</c:v>
                </c:pt>
                <c:pt idx="96">
                  <c:v>68.52</c:v>
                </c:pt>
                <c:pt idx="97">
                  <c:v>69.75</c:v>
                </c:pt>
                <c:pt idx="98">
                  <c:v>70.7</c:v>
                </c:pt>
                <c:pt idx="99">
                  <c:v>71.66</c:v>
                </c:pt>
                <c:pt idx="100">
                  <c:v>72.709999999999994</c:v>
                </c:pt>
                <c:pt idx="101">
                  <c:v>73.680000000000007</c:v>
                </c:pt>
                <c:pt idx="102">
                  <c:v>74.63</c:v>
                </c:pt>
                <c:pt idx="103">
                  <c:v>75.599999999999994</c:v>
                </c:pt>
                <c:pt idx="104">
                  <c:v>76.680000000000007</c:v>
                </c:pt>
                <c:pt idx="105">
                  <c:v>77.650000000000006</c:v>
                </c:pt>
                <c:pt idx="106">
                  <c:v>78.62</c:v>
                </c:pt>
                <c:pt idx="107">
                  <c:v>79.66</c:v>
                </c:pt>
              </c:numCache>
            </c:numRef>
          </c:xVal>
          <c:yVal>
            <c:numRef>
              <c:f>Лист1!$J$22:$DM$22</c:f>
              <c:numCache>
                <c:formatCode>@</c:formatCode>
                <c:ptCount val="108"/>
                <c:pt idx="0">
                  <c:v>150.9</c:v>
                </c:pt>
                <c:pt idx="1">
                  <c:v>182</c:v>
                </c:pt>
                <c:pt idx="2">
                  <c:v>212.8</c:v>
                </c:pt>
                <c:pt idx="3">
                  <c:v>234.7</c:v>
                </c:pt>
                <c:pt idx="4">
                  <c:v>257.10000000000002</c:v>
                </c:pt>
                <c:pt idx="5">
                  <c:v>283.8</c:v>
                </c:pt>
                <c:pt idx="6">
                  <c:v>315</c:v>
                </c:pt>
                <c:pt idx="7">
                  <c:v>345.7</c:v>
                </c:pt>
                <c:pt idx="8">
                  <c:v>376.3</c:v>
                </c:pt>
                <c:pt idx="9">
                  <c:v>407.7</c:v>
                </c:pt>
                <c:pt idx="10">
                  <c:v>439.9</c:v>
                </c:pt>
                <c:pt idx="11">
                  <c:v>471.5</c:v>
                </c:pt>
                <c:pt idx="12">
                  <c:v>502.9</c:v>
                </c:pt>
                <c:pt idx="13">
                  <c:v>533.5</c:v>
                </c:pt>
                <c:pt idx="14">
                  <c:v>564.20000000000005</c:v>
                </c:pt>
                <c:pt idx="15">
                  <c:v>594.9</c:v>
                </c:pt>
                <c:pt idx="16">
                  <c:v>625.70000000000005</c:v>
                </c:pt>
                <c:pt idx="17">
                  <c:v>655.9</c:v>
                </c:pt>
                <c:pt idx="18">
                  <c:v>686.9</c:v>
                </c:pt>
                <c:pt idx="19">
                  <c:v>718.4</c:v>
                </c:pt>
                <c:pt idx="20">
                  <c:v>749.4</c:v>
                </c:pt>
                <c:pt idx="21">
                  <c:v>781.2</c:v>
                </c:pt>
                <c:pt idx="22">
                  <c:v>811.8</c:v>
                </c:pt>
                <c:pt idx="23">
                  <c:v>841.9</c:v>
                </c:pt>
                <c:pt idx="24">
                  <c:v>873.5</c:v>
                </c:pt>
                <c:pt idx="25">
                  <c:v>904.3</c:v>
                </c:pt>
                <c:pt idx="26">
                  <c:v>935.3</c:v>
                </c:pt>
                <c:pt idx="27">
                  <c:v>965.8</c:v>
                </c:pt>
                <c:pt idx="28">
                  <c:v>997</c:v>
                </c:pt>
                <c:pt idx="29">
                  <c:v>1028.5</c:v>
                </c:pt>
                <c:pt idx="30">
                  <c:v>1056.8</c:v>
                </c:pt>
                <c:pt idx="31">
                  <c:v>1086.8</c:v>
                </c:pt>
                <c:pt idx="32">
                  <c:v>1117.2</c:v>
                </c:pt>
                <c:pt idx="33">
                  <c:v>1146</c:v>
                </c:pt>
                <c:pt idx="34">
                  <c:v>1174.5999999999999</c:v>
                </c:pt>
                <c:pt idx="35">
                  <c:v>1206.3</c:v>
                </c:pt>
                <c:pt idx="36">
                  <c:v>1237</c:v>
                </c:pt>
                <c:pt idx="37">
                  <c:v>1268.5999999999999</c:v>
                </c:pt>
                <c:pt idx="38">
                  <c:v>1299.3</c:v>
                </c:pt>
                <c:pt idx="39">
                  <c:v>1330.6</c:v>
                </c:pt>
                <c:pt idx="40">
                  <c:v>1361.4</c:v>
                </c:pt>
                <c:pt idx="41">
                  <c:v>1392.5</c:v>
                </c:pt>
                <c:pt idx="42">
                  <c:v>1423.2</c:v>
                </c:pt>
                <c:pt idx="43">
                  <c:v>1453.9</c:v>
                </c:pt>
                <c:pt idx="44">
                  <c:v>1485.1</c:v>
                </c:pt>
                <c:pt idx="45">
                  <c:v>1516.3</c:v>
                </c:pt>
                <c:pt idx="46">
                  <c:v>1547.3</c:v>
                </c:pt>
                <c:pt idx="47">
                  <c:v>1578.5</c:v>
                </c:pt>
                <c:pt idx="48">
                  <c:v>1608.9</c:v>
                </c:pt>
                <c:pt idx="49">
                  <c:v>1634.9</c:v>
                </c:pt>
                <c:pt idx="50">
                  <c:v>1665.2</c:v>
                </c:pt>
                <c:pt idx="51">
                  <c:v>1695.7</c:v>
                </c:pt>
                <c:pt idx="52">
                  <c:v>1721.5</c:v>
                </c:pt>
                <c:pt idx="53">
                  <c:v>1712.9</c:v>
                </c:pt>
                <c:pt idx="54">
                  <c:v>1719.4</c:v>
                </c:pt>
                <c:pt idx="55">
                  <c:v>1714</c:v>
                </c:pt>
                <c:pt idx="56">
                  <c:v>1723.5</c:v>
                </c:pt>
                <c:pt idx="57">
                  <c:v>1720.5</c:v>
                </c:pt>
                <c:pt idx="58">
                  <c:v>1724.6</c:v>
                </c:pt>
                <c:pt idx="59">
                  <c:v>1710.2</c:v>
                </c:pt>
                <c:pt idx="60">
                  <c:v>1710.1</c:v>
                </c:pt>
                <c:pt idx="61">
                  <c:v>1723.7</c:v>
                </c:pt>
                <c:pt idx="62">
                  <c:v>1696.6</c:v>
                </c:pt>
                <c:pt idx="63">
                  <c:v>1708</c:v>
                </c:pt>
                <c:pt idx="64">
                  <c:v>1710.2</c:v>
                </c:pt>
                <c:pt idx="65">
                  <c:v>1716.5</c:v>
                </c:pt>
                <c:pt idx="66">
                  <c:v>1720.7</c:v>
                </c:pt>
                <c:pt idx="67">
                  <c:v>1722</c:v>
                </c:pt>
                <c:pt idx="68">
                  <c:v>1713.4</c:v>
                </c:pt>
                <c:pt idx="69">
                  <c:v>1723.3</c:v>
                </c:pt>
                <c:pt idx="70">
                  <c:v>972.6</c:v>
                </c:pt>
                <c:pt idx="71">
                  <c:v>1005.8</c:v>
                </c:pt>
                <c:pt idx="72">
                  <c:v>1034.5</c:v>
                </c:pt>
                <c:pt idx="73">
                  <c:v>1063.9000000000001</c:v>
                </c:pt>
                <c:pt idx="74">
                  <c:v>1092.7</c:v>
                </c:pt>
                <c:pt idx="75">
                  <c:v>1121.5</c:v>
                </c:pt>
                <c:pt idx="76">
                  <c:v>1151.8</c:v>
                </c:pt>
                <c:pt idx="77">
                  <c:v>1181.8</c:v>
                </c:pt>
                <c:pt idx="78">
                  <c:v>1212.0999999999999</c:v>
                </c:pt>
                <c:pt idx="79">
                  <c:v>1242.5999999999999</c:v>
                </c:pt>
                <c:pt idx="80">
                  <c:v>1273.3</c:v>
                </c:pt>
                <c:pt idx="81">
                  <c:v>1303.5</c:v>
                </c:pt>
                <c:pt idx="82">
                  <c:v>1334.2</c:v>
                </c:pt>
                <c:pt idx="83">
                  <c:v>1364.5</c:v>
                </c:pt>
                <c:pt idx="84">
                  <c:v>1394.6</c:v>
                </c:pt>
                <c:pt idx="85">
                  <c:v>1425.1</c:v>
                </c:pt>
                <c:pt idx="86">
                  <c:v>1456</c:v>
                </c:pt>
                <c:pt idx="87">
                  <c:v>1486.7</c:v>
                </c:pt>
                <c:pt idx="88">
                  <c:v>1516.3</c:v>
                </c:pt>
                <c:pt idx="89">
                  <c:v>1546.7</c:v>
                </c:pt>
                <c:pt idx="90">
                  <c:v>1573.3</c:v>
                </c:pt>
                <c:pt idx="91">
                  <c:v>1593.5</c:v>
                </c:pt>
                <c:pt idx="92">
                  <c:v>1621.3</c:v>
                </c:pt>
                <c:pt idx="93">
                  <c:v>1648</c:v>
                </c:pt>
                <c:pt idx="94">
                  <c:v>1678.4</c:v>
                </c:pt>
                <c:pt idx="95">
                  <c:v>1709.5</c:v>
                </c:pt>
                <c:pt idx="96">
                  <c:v>1708.4</c:v>
                </c:pt>
                <c:pt idx="97">
                  <c:v>1709.6</c:v>
                </c:pt>
                <c:pt idx="98">
                  <c:v>1716.2</c:v>
                </c:pt>
                <c:pt idx="99">
                  <c:v>1720.5</c:v>
                </c:pt>
                <c:pt idx="100">
                  <c:v>1711.2</c:v>
                </c:pt>
                <c:pt idx="101">
                  <c:v>1721.2</c:v>
                </c:pt>
                <c:pt idx="102">
                  <c:v>1714.9</c:v>
                </c:pt>
                <c:pt idx="103">
                  <c:v>1706.3</c:v>
                </c:pt>
                <c:pt idx="104">
                  <c:v>1721.3</c:v>
                </c:pt>
                <c:pt idx="105">
                  <c:v>1715.5</c:v>
                </c:pt>
                <c:pt idx="106">
                  <c:v>1715.6</c:v>
                </c:pt>
                <c:pt idx="107">
                  <c:v>1726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C8-4C35-BF7C-C54B6F403C04}"/>
            </c:ext>
          </c:extLst>
        </c:ser>
        <c:ser>
          <c:idx val="2"/>
          <c:order val="2"/>
          <c:tx>
            <c:v>buff/cache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Лист1!$J$20:$DM$20</c:f>
              <c:numCache>
                <c:formatCode>@</c:formatCode>
                <c:ptCount val="108"/>
                <c:pt idx="0">
                  <c:v>0.77</c:v>
                </c:pt>
                <c:pt idx="1">
                  <c:v>1.29</c:v>
                </c:pt>
                <c:pt idx="2">
                  <c:v>1.83</c:v>
                </c:pt>
                <c:pt idx="3">
                  <c:v>2.34</c:v>
                </c:pt>
                <c:pt idx="4">
                  <c:v>2.86</c:v>
                </c:pt>
                <c:pt idx="5">
                  <c:v>3.37</c:v>
                </c:pt>
                <c:pt idx="6">
                  <c:v>3.89</c:v>
                </c:pt>
                <c:pt idx="7">
                  <c:v>4.4000000000000004</c:v>
                </c:pt>
                <c:pt idx="8">
                  <c:v>4.93</c:v>
                </c:pt>
                <c:pt idx="9">
                  <c:v>5.45</c:v>
                </c:pt>
                <c:pt idx="10">
                  <c:v>5.97</c:v>
                </c:pt>
                <c:pt idx="11">
                  <c:v>6.5</c:v>
                </c:pt>
                <c:pt idx="12">
                  <c:v>7.04</c:v>
                </c:pt>
                <c:pt idx="13">
                  <c:v>7.55</c:v>
                </c:pt>
                <c:pt idx="14">
                  <c:v>8.06</c:v>
                </c:pt>
                <c:pt idx="15">
                  <c:v>8.58</c:v>
                </c:pt>
                <c:pt idx="16">
                  <c:v>9.1</c:v>
                </c:pt>
                <c:pt idx="17">
                  <c:v>9.61</c:v>
                </c:pt>
                <c:pt idx="18">
                  <c:v>10.14</c:v>
                </c:pt>
                <c:pt idx="19">
                  <c:v>10.68</c:v>
                </c:pt>
                <c:pt idx="20">
                  <c:v>11.19</c:v>
                </c:pt>
                <c:pt idx="21">
                  <c:v>11.72</c:v>
                </c:pt>
                <c:pt idx="22">
                  <c:v>12.24</c:v>
                </c:pt>
                <c:pt idx="23">
                  <c:v>12.76</c:v>
                </c:pt>
                <c:pt idx="24">
                  <c:v>13.29</c:v>
                </c:pt>
                <c:pt idx="25">
                  <c:v>13.81</c:v>
                </c:pt>
                <c:pt idx="26">
                  <c:v>14.33</c:v>
                </c:pt>
                <c:pt idx="27">
                  <c:v>14.86</c:v>
                </c:pt>
                <c:pt idx="28">
                  <c:v>15.39</c:v>
                </c:pt>
                <c:pt idx="29">
                  <c:v>15.91</c:v>
                </c:pt>
                <c:pt idx="30">
                  <c:v>16.440000000000001</c:v>
                </c:pt>
                <c:pt idx="31">
                  <c:v>16.96</c:v>
                </c:pt>
                <c:pt idx="32">
                  <c:v>17.5</c:v>
                </c:pt>
                <c:pt idx="33">
                  <c:v>18.02</c:v>
                </c:pt>
                <c:pt idx="34">
                  <c:v>18.53</c:v>
                </c:pt>
                <c:pt idx="35">
                  <c:v>19.059999999999999</c:v>
                </c:pt>
                <c:pt idx="36">
                  <c:v>19.57</c:v>
                </c:pt>
                <c:pt idx="37">
                  <c:v>20.09</c:v>
                </c:pt>
                <c:pt idx="38">
                  <c:v>20.62</c:v>
                </c:pt>
                <c:pt idx="39">
                  <c:v>21.14</c:v>
                </c:pt>
                <c:pt idx="40">
                  <c:v>21.65</c:v>
                </c:pt>
                <c:pt idx="41">
                  <c:v>22.18</c:v>
                </c:pt>
                <c:pt idx="42">
                  <c:v>22.7</c:v>
                </c:pt>
                <c:pt idx="43">
                  <c:v>23.2</c:v>
                </c:pt>
                <c:pt idx="44">
                  <c:v>23.74</c:v>
                </c:pt>
                <c:pt idx="45">
                  <c:v>24.24</c:v>
                </c:pt>
                <c:pt idx="46">
                  <c:v>24.76</c:v>
                </c:pt>
                <c:pt idx="47">
                  <c:v>25.3</c:v>
                </c:pt>
                <c:pt idx="48">
                  <c:v>25.83</c:v>
                </c:pt>
                <c:pt idx="49">
                  <c:v>26.32</c:v>
                </c:pt>
                <c:pt idx="50">
                  <c:v>26.85</c:v>
                </c:pt>
                <c:pt idx="51">
                  <c:v>27.36</c:v>
                </c:pt>
                <c:pt idx="52">
                  <c:v>28.58</c:v>
                </c:pt>
                <c:pt idx="53">
                  <c:v>29.8</c:v>
                </c:pt>
                <c:pt idx="54">
                  <c:v>31.12</c:v>
                </c:pt>
                <c:pt idx="55">
                  <c:v>32.04</c:v>
                </c:pt>
                <c:pt idx="56">
                  <c:v>32.6</c:v>
                </c:pt>
                <c:pt idx="57">
                  <c:v>33.14</c:v>
                </c:pt>
                <c:pt idx="58">
                  <c:v>33.65</c:v>
                </c:pt>
                <c:pt idx="59">
                  <c:v>34.18</c:v>
                </c:pt>
                <c:pt idx="60">
                  <c:v>34.71</c:v>
                </c:pt>
                <c:pt idx="61">
                  <c:v>35.24</c:v>
                </c:pt>
                <c:pt idx="62">
                  <c:v>36.22</c:v>
                </c:pt>
                <c:pt idx="63">
                  <c:v>36.82</c:v>
                </c:pt>
                <c:pt idx="64">
                  <c:v>37.31</c:v>
                </c:pt>
                <c:pt idx="65">
                  <c:v>37.82</c:v>
                </c:pt>
                <c:pt idx="66">
                  <c:v>38.299999999999997</c:v>
                </c:pt>
                <c:pt idx="67">
                  <c:v>38.770000000000003</c:v>
                </c:pt>
                <c:pt idx="68">
                  <c:v>39.26</c:v>
                </c:pt>
                <c:pt idx="69">
                  <c:v>39.75</c:v>
                </c:pt>
                <c:pt idx="70">
                  <c:v>41.49</c:v>
                </c:pt>
                <c:pt idx="71">
                  <c:v>42.65</c:v>
                </c:pt>
                <c:pt idx="72">
                  <c:v>43.67</c:v>
                </c:pt>
                <c:pt idx="73">
                  <c:v>44.7</c:v>
                </c:pt>
                <c:pt idx="74">
                  <c:v>45.71</c:v>
                </c:pt>
                <c:pt idx="75">
                  <c:v>46.72</c:v>
                </c:pt>
                <c:pt idx="76">
                  <c:v>47.74</c:v>
                </c:pt>
                <c:pt idx="77">
                  <c:v>48.74</c:v>
                </c:pt>
                <c:pt idx="78">
                  <c:v>49.76</c:v>
                </c:pt>
                <c:pt idx="79">
                  <c:v>50.78</c:v>
                </c:pt>
                <c:pt idx="80">
                  <c:v>51.81</c:v>
                </c:pt>
                <c:pt idx="81">
                  <c:v>52.82</c:v>
                </c:pt>
                <c:pt idx="82">
                  <c:v>53.84</c:v>
                </c:pt>
                <c:pt idx="83">
                  <c:v>54.86</c:v>
                </c:pt>
                <c:pt idx="84">
                  <c:v>55.87</c:v>
                </c:pt>
                <c:pt idx="85">
                  <c:v>56.89</c:v>
                </c:pt>
                <c:pt idx="86">
                  <c:v>57.93</c:v>
                </c:pt>
                <c:pt idx="87">
                  <c:v>58.96</c:v>
                </c:pt>
                <c:pt idx="88">
                  <c:v>59.97</c:v>
                </c:pt>
                <c:pt idx="89">
                  <c:v>60.99</c:v>
                </c:pt>
                <c:pt idx="90">
                  <c:v>62</c:v>
                </c:pt>
                <c:pt idx="91">
                  <c:v>62.98</c:v>
                </c:pt>
                <c:pt idx="92">
                  <c:v>63.99</c:v>
                </c:pt>
                <c:pt idx="93">
                  <c:v>64.989999999999995</c:v>
                </c:pt>
                <c:pt idx="94">
                  <c:v>66.02</c:v>
                </c:pt>
                <c:pt idx="95">
                  <c:v>67.06</c:v>
                </c:pt>
                <c:pt idx="96">
                  <c:v>68.52</c:v>
                </c:pt>
                <c:pt idx="97">
                  <c:v>69.75</c:v>
                </c:pt>
                <c:pt idx="98">
                  <c:v>70.7</c:v>
                </c:pt>
                <c:pt idx="99">
                  <c:v>71.66</c:v>
                </c:pt>
                <c:pt idx="100">
                  <c:v>72.709999999999994</c:v>
                </c:pt>
                <c:pt idx="101">
                  <c:v>73.680000000000007</c:v>
                </c:pt>
                <c:pt idx="102">
                  <c:v>74.63</c:v>
                </c:pt>
                <c:pt idx="103">
                  <c:v>75.599999999999994</c:v>
                </c:pt>
                <c:pt idx="104">
                  <c:v>76.680000000000007</c:v>
                </c:pt>
                <c:pt idx="105">
                  <c:v>77.650000000000006</c:v>
                </c:pt>
                <c:pt idx="106">
                  <c:v>78.62</c:v>
                </c:pt>
                <c:pt idx="107">
                  <c:v>79.66</c:v>
                </c:pt>
              </c:numCache>
            </c:numRef>
          </c:xVal>
          <c:yVal>
            <c:numRef>
              <c:f>Лист1!$J$23:$DM$23</c:f>
              <c:numCache>
                <c:formatCode>@</c:formatCode>
                <c:ptCount val="108"/>
                <c:pt idx="0">
                  <c:v>65.400000000000006</c:v>
                </c:pt>
                <c:pt idx="1">
                  <c:v>65.400000000000006</c:v>
                </c:pt>
                <c:pt idx="2">
                  <c:v>65.400000000000006</c:v>
                </c:pt>
                <c:pt idx="3">
                  <c:v>65.400000000000006</c:v>
                </c:pt>
                <c:pt idx="4">
                  <c:v>65.400000000000006</c:v>
                </c:pt>
                <c:pt idx="5">
                  <c:v>65.400000000000006</c:v>
                </c:pt>
                <c:pt idx="6">
                  <c:v>65.400000000000006</c:v>
                </c:pt>
                <c:pt idx="7">
                  <c:v>65.400000000000006</c:v>
                </c:pt>
                <c:pt idx="8">
                  <c:v>65.400000000000006</c:v>
                </c:pt>
                <c:pt idx="9">
                  <c:v>65.400000000000006</c:v>
                </c:pt>
                <c:pt idx="10">
                  <c:v>65.400000000000006</c:v>
                </c:pt>
                <c:pt idx="11">
                  <c:v>65.400000000000006</c:v>
                </c:pt>
                <c:pt idx="12">
                  <c:v>65.400000000000006</c:v>
                </c:pt>
                <c:pt idx="13">
                  <c:v>65.400000000000006</c:v>
                </c:pt>
                <c:pt idx="14">
                  <c:v>65.400000000000006</c:v>
                </c:pt>
                <c:pt idx="15">
                  <c:v>65.400000000000006</c:v>
                </c:pt>
                <c:pt idx="16">
                  <c:v>65.400000000000006</c:v>
                </c:pt>
                <c:pt idx="17">
                  <c:v>65.400000000000006</c:v>
                </c:pt>
                <c:pt idx="18">
                  <c:v>65.400000000000006</c:v>
                </c:pt>
                <c:pt idx="19">
                  <c:v>65.400000000000006</c:v>
                </c:pt>
                <c:pt idx="20">
                  <c:v>65.400000000000006</c:v>
                </c:pt>
                <c:pt idx="21">
                  <c:v>65.400000000000006</c:v>
                </c:pt>
                <c:pt idx="22">
                  <c:v>65.400000000000006</c:v>
                </c:pt>
                <c:pt idx="23">
                  <c:v>65.400000000000006</c:v>
                </c:pt>
                <c:pt idx="24">
                  <c:v>65.400000000000006</c:v>
                </c:pt>
                <c:pt idx="25">
                  <c:v>65.400000000000006</c:v>
                </c:pt>
                <c:pt idx="26">
                  <c:v>65.400000000000006</c:v>
                </c:pt>
                <c:pt idx="27">
                  <c:v>65.400000000000006</c:v>
                </c:pt>
                <c:pt idx="28">
                  <c:v>65.400000000000006</c:v>
                </c:pt>
                <c:pt idx="29">
                  <c:v>65.400000000000006</c:v>
                </c:pt>
                <c:pt idx="30">
                  <c:v>65.400000000000006</c:v>
                </c:pt>
                <c:pt idx="31">
                  <c:v>65.5</c:v>
                </c:pt>
                <c:pt idx="32">
                  <c:v>65.5</c:v>
                </c:pt>
                <c:pt idx="33">
                  <c:v>65.5</c:v>
                </c:pt>
                <c:pt idx="34">
                  <c:v>65.5</c:v>
                </c:pt>
                <c:pt idx="35">
                  <c:v>65.5</c:v>
                </c:pt>
                <c:pt idx="36">
                  <c:v>65.5</c:v>
                </c:pt>
                <c:pt idx="37">
                  <c:v>65.5</c:v>
                </c:pt>
                <c:pt idx="38">
                  <c:v>65.5</c:v>
                </c:pt>
                <c:pt idx="39">
                  <c:v>65.5</c:v>
                </c:pt>
                <c:pt idx="40">
                  <c:v>65.5</c:v>
                </c:pt>
                <c:pt idx="41">
                  <c:v>65.5</c:v>
                </c:pt>
                <c:pt idx="42">
                  <c:v>65.5</c:v>
                </c:pt>
                <c:pt idx="43">
                  <c:v>65.5</c:v>
                </c:pt>
                <c:pt idx="44">
                  <c:v>65.5</c:v>
                </c:pt>
                <c:pt idx="45">
                  <c:v>65.5</c:v>
                </c:pt>
                <c:pt idx="46">
                  <c:v>65.5</c:v>
                </c:pt>
                <c:pt idx="47">
                  <c:v>65.5</c:v>
                </c:pt>
                <c:pt idx="48">
                  <c:v>65.5</c:v>
                </c:pt>
                <c:pt idx="49">
                  <c:v>65.5</c:v>
                </c:pt>
                <c:pt idx="50">
                  <c:v>65.5</c:v>
                </c:pt>
                <c:pt idx="51">
                  <c:v>65.5</c:v>
                </c:pt>
                <c:pt idx="52">
                  <c:v>30.5</c:v>
                </c:pt>
                <c:pt idx="53">
                  <c:v>41.7</c:v>
                </c:pt>
                <c:pt idx="54">
                  <c:v>33.9</c:v>
                </c:pt>
                <c:pt idx="55">
                  <c:v>43.6</c:v>
                </c:pt>
                <c:pt idx="56">
                  <c:v>41.6</c:v>
                </c:pt>
                <c:pt idx="57">
                  <c:v>41.1</c:v>
                </c:pt>
                <c:pt idx="58">
                  <c:v>39.700000000000003</c:v>
                </c:pt>
                <c:pt idx="59">
                  <c:v>37.5</c:v>
                </c:pt>
                <c:pt idx="60">
                  <c:v>36.9</c:v>
                </c:pt>
                <c:pt idx="61">
                  <c:v>36</c:v>
                </c:pt>
                <c:pt idx="62">
                  <c:v>42.7</c:v>
                </c:pt>
                <c:pt idx="63">
                  <c:v>45.1</c:v>
                </c:pt>
                <c:pt idx="64">
                  <c:v>43</c:v>
                </c:pt>
                <c:pt idx="65">
                  <c:v>40.799999999999997</c:v>
                </c:pt>
                <c:pt idx="66">
                  <c:v>39.299999999999997</c:v>
                </c:pt>
                <c:pt idx="67">
                  <c:v>37.5</c:v>
                </c:pt>
                <c:pt idx="68">
                  <c:v>36.799999999999997</c:v>
                </c:pt>
                <c:pt idx="69">
                  <c:v>37.1</c:v>
                </c:pt>
                <c:pt idx="70">
                  <c:v>53.4</c:v>
                </c:pt>
                <c:pt idx="71">
                  <c:v>55.2</c:v>
                </c:pt>
                <c:pt idx="72">
                  <c:v>55.2</c:v>
                </c:pt>
                <c:pt idx="73">
                  <c:v>55.2</c:v>
                </c:pt>
                <c:pt idx="74">
                  <c:v>55.2</c:v>
                </c:pt>
                <c:pt idx="75">
                  <c:v>55.2</c:v>
                </c:pt>
                <c:pt idx="76">
                  <c:v>55.2</c:v>
                </c:pt>
                <c:pt idx="77">
                  <c:v>55.2</c:v>
                </c:pt>
                <c:pt idx="78">
                  <c:v>55.2</c:v>
                </c:pt>
                <c:pt idx="79">
                  <c:v>55.2</c:v>
                </c:pt>
                <c:pt idx="80">
                  <c:v>55.3</c:v>
                </c:pt>
                <c:pt idx="81">
                  <c:v>55.3</c:v>
                </c:pt>
                <c:pt idx="82">
                  <c:v>55.4</c:v>
                </c:pt>
                <c:pt idx="83">
                  <c:v>55.4</c:v>
                </c:pt>
                <c:pt idx="84">
                  <c:v>55.6</c:v>
                </c:pt>
                <c:pt idx="85">
                  <c:v>55.6</c:v>
                </c:pt>
                <c:pt idx="86">
                  <c:v>55.6</c:v>
                </c:pt>
                <c:pt idx="87">
                  <c:v>55.6</c:v>
                </c:pt>
                <c:pt idx="88">
                  <c:v>55.6</c:v>
                </c:pt>
                <c:pt idx="89">
                  <c:v>55.6</c:v>
                </c:pt>
                <c:pt idx="90">
                  <c:v>55.6</c:v>
                </c:pt>
                <c:pt idx="91">
                  <c:v>55.6</c:v>
                </c:pt>
                <c:pt idx="92">
                  <c:v>55.6</c:v>
                </c:pt>
                <c:pt idx="93">
                  <c:v>55.6</c:v>
                </c:pt>
                <c:pt idx="94">
                  <c:v>55.6</c:v>
                </c:pt>
                <c:pt idx="95">
                  <c:v>55.6</c:v>
                </c:pt>
                <c:pt idx="96">
                  <c:v>44.3</c:v>
                </c:pt>
                <c:pt idx="97">
                  <c:v>44.6</c:v>
                </c:pt>
                <c:pt idx="98">
                  <c:v>42</c:v>
                </c:pt>
                <c:pt idx="99">
                  <c:v>41.3</c:v>
                </c:pt>
                <c:pt idx="100">
                  <c:v>40</c:v>
                </c:pt>
                <c:pt idx="101">
                  <c:v>40.1</c:v>
                </c:pt>
                <c:pt idx="102">
                  <c:v>38.299999999999997</c:v>
                </c:pt>
                <c:pt idx="103">
                  <c:v>39</c:v>
                </c:pt>
                <c:pt idx="104">
                  <c:v>39.4</c:v>
                </c:pt>
                <c:pt idx="105">
                  <c:v>38.299999999999997</c:v>
                </c:pt>
                <c:pt idx="106">
                  <c:v>37.5</c:v>
                </c:pt>
                <c:pt idx="107">
                  <c:v>37.799999999999997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CC8-4C35-BF7C-C54B6F403C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981520"/>
        <c:axId val="475988592"/>
      </c:scatterChart>
      <c:valAx>
        <c:axId val="47598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en-US"/>
                  <a:t>,</a:t>
                </a:r>
                <a:r>
                  <a:rPr lang="en-US" baseline="0"/>
                  <a:t> (</a:t>
                </a:r>
                <a:r>
                  <a:rPr lang="ru-RU" baseline="0"/>
                  <a:t>сек</a:t>
                </a:r>
                <a:r>
                  <a:rPr lang="en-US" baseline="0"/>
                  <a:t>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988592"/>
        <c:crosses val="autoZero"/>
        <c:crossBetween val="midCat"/>
      </c:valAx>
      <c:valAx>
        <c:axId val="47598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Память,</a:t>
                </a:r>
                <a:r>
                  <a:rPr lang="en-US"/>
                  <a:t> </a:t>
                </a:r>
                <a:r>
                  <a:rPr lang="ru-RU"/>
                  <a:t>(</a:t>
                </a:r>
                <a:r>
                  <a:rPr lang="en-US"/>
                  <a:t>MB</a:t>
                </a:r>
                <a:r>
                  <a:rPr lang="ru-R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981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</a:t>
            </a:r>
            <a:r>
              <a:rPr lang="en-US" baseline="0"/>
              <a:t> Swap, </a:t>
            </a:r>
            <a:r>
              <a:rPr lang="ru-RU" baseline="0"/>
              <a:t>Второй этап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free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Лист1!$J$20:$DM$20</c:f>
              <c:numCache>
                <c:formatCode>@</c:formatCode>
                <c:ptCount val="108"/>
                <c:pt idx="0">
                  <c:v>0.77</c:v>
                </c:pt>
                <c:pt idx="1">
                  <c:v>1.29</c:v>
                </c:pt>
                <c:pt idx="2">
                  <c:v>1.83</c:v>
                </c:pt>
                <c:pt idx="3">
                  <c:v>2.34</c:v>
                </c:pt>
                <c:pt idx="4">
                  <c:v>2.86</c:v>
                </c:pt>
                <c:pt idx="5">
                  <c:v>3.37</c:v>
                </c:pt>
                <c:pt idx="6">
                  <c:v>3.89</c:v>
                </c:pt>
                <c:pt idx="7">
                  <c:v>4.4000000000000004</c:v>
                </c:pt>
                <c:pt idx="8">
                  <c:v>4.93</c:v>
                </c:pt>
                <c:pt idx="9">
                  <c:v>5.45</c:v>
                </c:pt>
                <c:pt idx="10">
                  <c:v>5.97</c:v>
                </c:pt>
                <c:pt idx="11">
                  <c:v>6.5</c:v>
                </c:pt>
                <c:pt idx="12">
                  <c:v>7.04</c:v>
                </c:pt>
                <c:pt idx="13">
                  <c:v>7.55</c:v>
                </c:pt>
                <c:pt idx="14">
                  <c:v>8.06</c:v>
                </c:pt>
                <c:pt idx="15">
                  <c:v>8.58</c:v>
                </c:pt>
                <c:pt idx="16">
                  <c:v>9.1</c:v>
                </c:pt>
                <c:pt idx="17">
                  <c:v>9.61</c:v>
                </c:pt>
                <c:pt idx="18">
                  <c:v>10.14</c:v>
                </c:pt>
                <c:pt idx="19">
                  <c:v>10.68</c:v>
                </c:pt>
                <c:pt idx="20">
                  <c:v>11.19</c:v>
                </c:pt>
                <c:pt idx="21">
                  <c:v>11.72</c:v>
                </c:pt>
                <c:pt idx="22">
                  <c:v>12.24</c:v>
                </c:pt>
                <c:pt idx="23">
                  <c:v>12.76</c:v>
                </c:pt>
                <c:pt idx="24">
                  <c:v>13.29</c:v>
                </c:pt>
                <c:pt idx="25">
                  <c:v>13.81</c:v>
                </c:pt>
                <c:pt idx="26">
                  <c:v>14.33</c:v>
                </c:pt>
                <c:pt idx="27">
                  <c:v>14.86</c:v>
                </c:pt>
                <c:pt idx="28">
                  <c:v>15.39</c:v>
                </c:pt>
                <c:pt idx="29">
                  <c:v>15.91</c:v>
                </c:pt>
                <c:pt idx="30">
                  <c:v>16.440000000000001</c:v>
                </c:pt>
                <c:pt idx="31">
                  <c:v>16.96</c:v>
                </c:pt>
                <c:pt idx="32">
                  <c:v>17.5</c:v>
                </c:pt>
                <c:pt idx="33">
                  <c:v>18.02</c:v>
                </c:pt>
                <c:pt idx="34">
                  <c:v>18.53</c:v>
                </c:pt>
                <c:pt idx="35">
                  <c:v>19.059999999999999</c:v>
                </c:pt>
                <c:pt idx="36">
                  <c:v>19.57</c:v>
                </c:pt>
                <c:pt idx="37">
                  <c:v>20.09</c:v>
                </c:pt>
                <c:pt idx="38">
                  <c:v>20.62</c:v>
                </c:pt>
                <c:pt idx="39">
                  <c:v>21.14</c:v>
                </c:pt>
                <c:pt idx="40">
                  <c:v>21.65</c:v>
                </c:pt>
                <c:pt idx="41">
                  <c:v>22.18</c:v>
                </c:pt>
                <c:pt idx="42">
                  <c:v>22.7</c:v>
                </c:pt>
                <c:pt idx="43">
                  <c:v>23.2</c:v>
                </c:pt>
                <c:pt idx="44">
                  <c:v>23.74</c:v>
                </c:pt>
                <c:pt idx="45">
                  <c:v>24.24</c:v>
                </c:pt>
                <c:pt idx="46">
                  <c:v>24.76</c:v>
                </c:pt>
                <c:pt idx="47">
                  <c:v>25.3</c:v>
                </c:pt>
                <c:pt idx="48">
                  <c:v>25.83</c:v>
                </c:pt>
                <c:pt idx="49">
                  <c:v>26.32</c:v>
                </c:pt>
                <c:pt idx="50">
                  <c:v>26.85</c:v>
                </c:pt>
                <c:pt idx="51">
                  <c:v>27.36</c:v>
                </c:pt>
                <c:pt idx="52">
                  <c:v>28.58</c:v>
                </c:pt>
                <c:pt idx="53">
                  <c:v>29.8</c:v>
                </c:pt>
                <c:pt idx="54">
                  <c:v>31.12</c:v>
                </c:pt>
                <c:pt idx="55">
                  <c:v>32.04</c:v>
                </c:pt>
                <c:pt idx="56">
                  <c:v>32.6</c:v>
                </c:pt>
                <c:pt idx="57">
                  <c:v>33.14</c:v>
                </c:pt>
                <c:pt idx="58">
                  <c:v>33.65</c:v>
                </c:pt>
                <c:pt idx="59">
                  <c:v>34.18</c:v>
                </c:pt>
                <c:pt idx="60">
                  <c:v>34.71</c:v>
                </c:pt>
                <c:pt idx="61">
                  <c:v>35.24</c:v>
                </c:pt>
                <c:pt idx="62">
                  <c:v>36.22</c:v>
                </c:pt>
                <c:pt idx="63">
                  <c:v>36.82</c:v>
                </c:pt>
                <c:pt idx="64">
                  <c:v>37.31</c:v>
                </c:pt>
                <c:pt idx="65">
                  <c:v>37.82</c:v>
                </c:pt>
                <c:pt idx="66">
                  <c:v>38.299999999999997</c:v>
                </c:pt>
                <c:pt idx="67">
                  <c:v>38.770000000000003</c:v>
                </c:pt>
                <c:pt idx="68">
                  <c:v>39.26</c:v>
                </c:pt>
                <c:pt idx="69">
                  <c:v>39.75</c:v>
                </c:pt>
                <c:pt idx="70">
                  <c:v>41.49</c:v>
                </c:pt>
                <c:pt idx="71">
                  <c:v>42.65</c:v>
                </c:pt>
                <c:pt idx="72">
                  <c:v>43.67</c:v>
                </c:pt>
                <c:pt idx="73">
                  <c:v>44.7</c:v>
                </c:pt>
                <c:pt idx="74">
                  <c:v>45.71</c:v>
                </c:pt>
                <c:pt idx="75">
                  <c:v>46.72</c:v>
                </c:pt>
                <c:pt idx="76">
                  <c:v>47.74</c:v>
                </c:pt>
                <c:pt idx="77">
                  <c:v>48.74</c:v>
                </c:pt>
                <c:pt idx="78">
                  <c:v>49.76</c:v>
                </c:pt>
                <c:pt idx="79">
                  <c:v>50.78</c:v>
                </c:pt>
                <c:pt idx="80">
                  <c:v>51.81</c:v>
                </c:pt>
                <c:pt idx="81">
                  <c:v>52.82</c:v>
                </c:pt>
                <c:pt idx="82">
                  <c:v>53.84</c:v>
                </c:pt>
                <c:pt idx="83">
                  <c:v>54.86</c:v>
                </c:pt>
                <c:pt idx="84">
                  <c:v>55.87</c:v>
                </c:pt>
                <c:pt idx="85">
                  <c:v>56.89</c:v>
                </c:pt>
                <c:pt idx="86">
                  <c:v>57.93</c:v>
                </c:pt>
                <c:pt idx="87">
                  <c:v>58.96</c:v>
                </c:pt>
                <c:pt idx="88">
                  <c:v>59.97</c:v>
                </c:pt>
                <c:pt idx="89">
                  <c:v>60.99</c:v>
                </c:pt>
                <c:pt idx="90">
                  <c:v>62</c:v>
                </c:pt>
                <c:pt idx="91">
                  <c:v>62.98</c:v>
                </c:pt>
                <c:pt idx="92">
                  <c:v>63.99</c:v>
                </c:pt>
                <c:pt idx="93">
                  <c:v>64.989999999999995</c:v>
                </c:pt>
                <c:pt idx="94">
                  <c:v>66.02</c:v>
                </c:pt>
                <c:pt idx="95">
                  <c:v>67.06</c:v>
                </c:pt>
                <c:pt idx="96">
                  <c:v>68.52</c:v>
                </c:pt>
                <c:pt idx="97">
                  <c:v>69.75</c:v>
                </c:pt>
                <c:pt idx="98">
                  <c:v>70.7</c:v>
                </c:pt>
                <c:pt idx="99">
                  <c:v>71.66</c:v>
                </c:pt>
                <c:pt idx="100">
                  <c:v>72.709999999999994</c:v>
                </c:pt>
                <c:pt idx="101">
                  <c:v>73.680000000000007</c:v>
                </c:pt>
                <c:pt idx="102">
                  <c:v>74.63</c:v>
                </c:pt>
                <c:pt idx="103">
                  <c:v>75.599999999999994</c:v>
                </c:pt>
                <c:pt idx="104">
                  <c:v>76.680000000000007</c:v>
                </c:pt>
                <c:pt idx="105">
                  <c:v>77.650000000000006</c:v>
                </c:pt>
                <c:pt idx="106">
                  <c:v>78.62</c:v>
                </c:pt>
                <c:pt idx="107">
                  <c:v>79.66</c:v>
                </c:pt>
              </c:numCache>
            </c:numRef>
          </c:xVal>
          <c:yVal>
            <c:numRef>
              <c:f>Лист1!$J$25:$DM$25</c:f>
              <c:numCache>
                <c:formatCode>@</c:formatCode>
                <c:ptCount val="108"/>
                <c:pt idx="0">
                  <c:v>724.3</c:v>
                </c:pt>
                <c:pt idx="1">
                  <c:v>724.3</c:v>
                </c:pt>
                <c:pt idx="2">
                  <c:v>724.3</c:v>
                </c:pt>
                <c:pt idx="3">
                  <c:v>724.3</c:v>
                </c:pt>
                <c:pt idx="4">
                  <c:v>724.3</c:v>
                </c:pt>
                <c:pt idx="5">
                  <c:v>724.3</c:v>
                </c:pt>
                <c:pt idx="6">
                  <c:v>724.3</c:v>
                </c:pt>
                <c:pt idx="7">
                  <c:v>724.3</c:v>
                </c:pt>
                <c:pt idx="8">
                  <c:v>724.3</c:v>
                </c:pt>
                <c:pt idx="9">
                  <c:v>724.3</c:v>
                </c:pt>
                <c:pt idx="10">
                  <c:v>724.3</c:v>
                </c:pt>
                <c:pt idx="11">
                  <c:v>724.3</c:v>
                </c:pt>
                <c:pt idx="12">
                  <c:v>724.3</c:v>
                </c:pt>
                <c:pt idx="13">
                  <c:v>724.3</c:v>
                </c:pt>
                <c:pt idx="14">
                  <c:v>724.3</c:v>
                </c:pt>
                <c:pt idx="15">
                  <c:v>724.3</c:v>
                </c:pt>
                <c:pt idx="16">
                  <c:v>724.3</c:v>
                </c:pt>
                <c:pt idx="17">
                  <c:v>724.3</c:v>
                </c:pt>
                <c:pt idx="18">
                  <c:v>724.3</c:v>
                </c:pt>
                <c:pt idx="19">
                  <c:v>724.3</c:v>
                </c:pt>
                <c:pt idx="20">
                  <c:v>724.3</c:v>
                </c:pt>
                <c:pt idx="21">
                  <c:v>724.3</c:v>
                </c:pt>
                <c:pt idx="22">
                  <c:v>724.3</c:v>
                </c:pt>
                <c:pt idx="23">
                  <c:v>724.3</c:v>
                </c:pt>
                <c:pt idx="24">
                  <c:v>724.3</c:v>
                </c:pt>
                <c:pt idx="25">
                  <c:v>724.3</c:v>
                </c:pt>
                <c:pt idx="26">
                  <c:v>724.3</c:v>
                </c:pt>
                <c:pt idx="27">
                  <c:v>724.3</c:v>
                </c:pt>
                <c:pt idx="28">
                  <c:v>724.3</c:v>
                </c:pt>
                <c:pt idx="29">
                  <c:v>724.3</c:v>
                </c:pt>
                <c:pt idx="30">
                  <c:v>724.3</c:v>
                </c:pt>
                <c:pt idx="31">
                  <c:v>724.3</c:v>
                </c:pt>
                <c:pt idx="32">
                  <c:v>724.3</c:v>
                </c:pt>
                <c:pt idx="33">
                  <c:v>724.3</c:v>
                </c:pt>
                <c:pt idx="34">
                  <c:v>724.3</c:v>
                </c:pt>
                <c:pt idx="35">
                  <c:v>724.3</c:v>
                </c:pt>
                <c:pt idx="36">
                  <c:v>724.3</c:v>
                </c:pt>
                <c:pt idx="37">
                  <c:v>724.3</c:v>
                </c:pt>
                <c:pt idx="38">
                  <c:v>724.3</c:v>
                </c:pt>
                <c:pt idx="39">
                  <c:v>724.3</c:v>
                </c:pt>
                <c:pt idx="40">
                  <c:v>724.3</c:v>
                </c:pt>
                <c:pt idx="41">
                  <c:v>724.3</c:v>
                </c:pt>
                <c:pt idx="42">
                  <c:v>724.3</c:v>
                </c:pt>
                <c:pt idx="43">
                  <c:v>724.3</c:v>
                </c:pt>
                <c:pt idx="44">
                  <c:v>724.3</c:v>
                </c:pt>
                <c:pt idx="45">
                  <c:v>724.3</c:v>
                </c:pt>
                <c:pt idx="46">
                  <c:v>724.3</c:v>
                </c:pt>
                <c:pt idx="47">
                  <c:v>724.3</c:v>
                </c:pt>
                <c:pt idx="48">
                  <c:v>724.3</c:v>
                </c:pt>
                <c:pt idx="49">
                  <c:v>724.3</c:v>
                </c:pt>
                <c:pt idx="50">
                  <c:v>724.3</c:v>
                </c:pt>
                <c:pt idx="51">
                  <c:v>724.3</c:v>
                </c:pt>
                <c:pt idx="52">
                  <c:v>673.2</c:v>
                </c:pt>
                <c:pt idx="53">
                  <c:v>591.6</c:v>
                </c:pt>
                <c:pt idx="54">
                  <c:v>510</c:v>
                </c:pt>
                <c:pt idx="55">
                  <c:v>457.5</c:v>
                </c:pt>
                <c:pt idx="56">
                  <c:v>426.7</c:v>
                </c:pt>
                <c:pt idx="57">
                  <c:v>397.8</c:v>
                </c:pt>
                <c:pt idx="58">
                  <c:v>371.6</c:v>
                </c:pt>
                <c:pt idx="59">
                  <c:v>324.3</c:v>
                </c:pt>
                <c:pt idx="60">
                  <c:v>291.39999999999998</c:v>
                </c:pt>
                <c:pt idx="61">
                  <c:v>275</c:v>
                </c:pt>
                <c:pt idx="62">
                  <c:v>186.1</c:v>
                </c:pt>
                <c:pt idx="63">
                  <c:v>159</c:v>
                </c:pt>
                <c:pt idx="64">
                  <c:v>133.19999999999999</c:v>
                </c:pt>
                <c:pt idx="65">
                  <c:v>108.1</c:v>
                </c:pt>
                <c:pt idx="66">
                  <c:v>92.8</c:v>
                </c:pt>
                <c:pt idx="67">
                  <c:v>72</c:v>
                </c:pt>
                <c:pt idx="68">
                  <c:v>35</c:v>
                </c:pt>
                <c:pt idx="69">
                  <c:v>18</c:v>
                </c:pt>
                <c:pt idx="70">
                  <c:v>380.9</c:v>
                </c:pt>
                <c:pt idx="71">
                  <c:v>381.2</c:v>
                </c:pt>
                <c:pt idx="72">
                  <c:v>381.2</c:v>
                </c:pt>
                <c:pt idx="73">
                  <c:v>381.2</c:v>
                </c:pt>
                <c:pt idx="74">
                  <c:v>381.2</c:v>
                </c:pt>
                <c:pt idx="75">
                  <c:v>381.2</c:v>
                </c:pt>
                <c:pt idx="76">
                  <c:v>381.2</c:v>
                </c:pt>
                <c:pt idx="77">
                  <c:v>381.2</c:v>
                </c:pt>
                <c:pt idx="78">
                  <c:v>381.2</c:v>
                </c:pt>
                <c:pt idx="79">
                  <c:v>381.2</c:v>
                </c:pt>
                <c:pt idx="80">
                  <c:v>381.2</c:v>
                </c:pt>
                <c:pt idx="81">
                  <c:v>381.2</c:v>
                </c:pt>
                <c:pt idx="82">
                  <c:v>381.3</c:v>
                </c:pt>
                <c:pt idx="83">
                  <c:v>381.3</c:v>
                </c:pt>
                <c:pt idx="84">
                  <c:v>381.3</c:v>
                </c:pt>
                <c:pt idx="85">
                  <c:v>381.3</c:v>
                </c:pt>
                <c:pt idx="86">
                  <c:v>381.3</c:v>
                </c:pt>
                <c:pt idx="87">
                  <c:v>381.3</c:v>
                </c:pt>
                <c:pt idx="88">
                  <c:v>381.3</c:v>
                </c:pt>
                <c:pt idx="89">
                  <c:v>381.3</c:v>
                </c:pt>
                <c:pt idx="90">
                  <c:v>381.3</c:v>
                </c:pt>
                <c:pt idx="91">
                  <c:v>381.3</c:v>
                </c:pt>
                <c:pt idx="92">
                  <c:v>381.3</c:v>
                </c:pt>
                <c:pt idx="93">
                  <c:v>381.3</c:v>
                </c:pt>
                <c:pt idx="94">
                  <c:v>381.3</c:v>
                </c:pt>
                <c:pt idx="95">
                  <c:v>381.3</c:v>
                </c:pt>
                <c:pt idx="96">
                  <c:v>335.6</c:v>
                </c:pt>
                <c:pt idx="97">
                  <c:v>300.60000000000002</c:v>
                </c:pt>
                <c:pt idx="98">
                  <c:v>278.89999999999998</c:v>
                </c:pt>
                <c:pt idx="99">
                  <c:v>254.1</c:v>
                </c:pt>
                <c:pt idx="100">
                  <c:v>211.6</c:v>
                </c:pt>
                <c:pt idx="101">
                  <c:v>191.4</c:v>
                </c:pt>
                <c:pt idx="102">
                  <c:v>156.1</c:v>
                </c:pt>
                <c:pt idx="103">
                  <c:v>117.2</c:v>
                </c:pt>
                <c:pt idx="104">
                  <c:v>99.5</c:v>
                </c:pt>
                <c:pt idx="105">
                  <c:v>63.6</c:v>
                </c:pt>
                <c:pt idx="106">
                  <c:v>33.6</c:v>
                </c:pt>
                <c:pt idx="107">
                  <c:v>12.9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02-423F-ABFE-742754F14AEE}"/>
            </c:ext>
          </c:extLst>
        </c:ser>
        <c:ser>
          <c:idx val="1"/>
          <c:order val="1"/>
          <c:tx>
            <c:v>used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Лист1!$J$20:$DM$20</c:f>
              <c:numCache>
                <c:formatCode>@</c:formatCode>
                <c:ptCount val="108"/>
                <c:pt idx="0">
                  <c:v>0.77</c:v>
                </c:pt>
                <c:pt idx="1">
                  <c:v>1.29</c:v>
                </c:pt>
                <c:pt idx="2">
                  <c:v>1.83</c:v>
                </c:pt>
                <c:pt idx="3">
                  <c:v>2.34</c:v>
                </c:pt>
                <c:pt idx="4">
                  <c:v>2.86</c:v>
                </c:pt>
                <c:pt idx="5">
                  <c:v>3.37</c:v>
                </c:pt>
                <c:pt idx="6">
                  <c:v>3.89</c:v>
                </c:pt>
                <c:pt idx="7">
                  <c:v>4.4000000000000004</c:v>
                </c:pt>
                <c:pt idx="8">
                  <c:v>4.93</c:v>
                </c:pt>
                <c:pt idx="9">
                  <c:v>5.45</c:v>
                </c:pt>
                <c:pt idx="10">
                  <c:v>5.97</c:v>
                </c:pt>
                <c:pt idx="11">
                  <c:v>6.5</c:v>
                </c:pt>
                <c:pt idx="12">
                  <c:v>7.04</c:v>
                </c:pt>
                <c:pt idx="13">
                  <c:v>7.55</c:v>
                </c:pt>
                <c:pt idx="14">
                  <c:v>8.06</c:v>
                </c:pt>
                <c:pt idx="15">
                  <c:v>8.58</c:v>
                </c:pt>
                <c:pt idx="16">
                  <c:v>9.1</c:v>
                </c:pt>
                <c:pt idx="17">
                  <c:v>9.61</c:v>
                </c:pt>
                <c:pt idx="18">
                  <c:v>10.14</c:v>
                </c:pt>
                <c:pt idx="19">
                  <c:v>10.68</c:v>
                </c:pt>
                <c:pt idx="20">
                  <c:v>11.19</c:v>
                </c:pt>
                <c:pt idx="21">
                  <c:v>11.72</c:v>
                </c:pt>
                <c:pt idx="22">
                  <c:v>12.24</c:v>
                </c:pt>
                <c:pt idx="23">
                  <c:v>12.76</c:v>
                </c:pt>
                <c:pt idx="24">
                  <c:v>13.29</c:v>
                </c:pt>
                <c:pt idx="25">
                  <c:v>13.81</c:v>
                </c:pt>
                <c:pt idx="26">
                  <c:v>14.33</c:v>
                </c:pt>
                <c:pt idx="27">
                  <c:v>14.86</c:v>
                </c:pt>
                <c:pt idx="28">
                  <c:v>15.39</c:v>
                </c:pt>
                <c:pt idx="29">
                  <c:v>15.91</c:v>
                </c:pt>
                <c:pt idx="30">
                  <c:v>16.440000000000001</c:v>
                </c:pt>
                <c:pt idx="31">
                  <c:v>16.96</c:v>
                </c:pt>
                <c:pt idx="32">
                  <c:v>17.5</c:v>
                </c:pt>
                <c:pt idx="33">
                  <c:v>18.02</c:v>
                </c:pt>
                <c:pt idx="34">
                  <c:v>18.53</c:v>
                </c:pt>
                <c:pt idx="35">
                  <c:v>19.059999999999999</c:v>
                </c:pt>
                <c:pt idx="36">
                  <c:v>19.57</c:v>
                </c:pt>
                <c:pt idx="37">
                  <c:v>20.09</c:v>
                </c:pt>
                <c:pt idx="38">
                  <c:v>20.62</c:v>
                </c:pt>
                <c:pt idx="39">
                  <c:v>21.14</c:v>
                </c:pt>
                <c:pt idx="40">
                  <c:v>21.65</c:v>
                </c:pt>
                <c:pt idx="41">
                  <c:v>22.18</c:v>
                </c:pt>
                <c:pt idx="42">
                  <c:v>22.7</c:v>
                </c:pt>
                <c:pt idx="43">
                  <c:v>23.2</c:v>
                </c:pt>
                <c:pt idx="44">
                  <c:v>23.74</c:v>
                </c:pt>
                <c:pt idx="45">
                  <c:v>24.24</c:v>
                </c:pt>
                <c:pt idx="46">
                  <c:v>24.76</c:v>
                </c:pt>
                <c:pt idx="47">
                  <c:v>25.3</c:v>
                </c:pt>
                <c:pt idx="48">
                  <c:v>25.83</c:v>
                </c:pt>
                <c:pt idx="49">
                  <c:v>26.32</c:v>
                </c:pt>
                <c:pt idx="50">
                  <c:v>26.85</c:v>
                </c:pt>
                <c:pt idx="51">
                  <c:v>27.36</c:v>
                </c:pt>
                <c:pt idx="52">
                  <c:v>28.58</c:v>
                </c:pt>
                <c:pt idx="53">
                  <c:v>29.8</c:v>
                </c:pt>
                <c:pt idx="54">
                  <c:v>31.12</c:v>
                </c:pt>
                <c:pt idx="55">
                  <c:v>32.04</c:v>
                </c:pt>
                <c:pt idx="56">
                  <c:v>32.6</c:v>
                </c:pt>
                <c:pt idx="57">
                  <c:v>33.14</c:v>
                </c:pt>
                <c:pt idx="58">
                  <c:v>33.65</c:v>
                </c:pt>
                <c:pt idx="59">
                  <c:v>34.18</c:v>
                </c:pt>
                <c:pt idx="60">
                  <c:v>34.71</c:v>
                </c:pt>
                <c:pt idx="61">
                  <c:v>35.24</c:v>
                </c:pt>
                <c:pt idx="62">
                  <c:v>36.22</c:v>
                </c:pt>
                <c:pt idx="63">
                  <c:v>36.82</c:v>
                </c:pt>
                <c:pt idx="64">
                  <c:v>37.31</c:v>
                </c:pt>
                <c:pt idx="65">
                  <c:v>37.82</c:v>
                </c:pt>
                <c:pt idx="66">
                  <c:v>38.299999999999997</c:v>
                </c:pt>
                <c:pt idx="67">
                  <c:v>38.770000000000003</c:v>
                </c:pt>
                <c:pt idx="68">
                  <c:v>39.26</c:v>
                </c:pt>
                <c:pt idx="69">
                  <c:v>39.75</c:v>
                </c:pt>
                <c:pt idx="70">
                  <c:v>41.49</c:v>
                </c:pt>
                <c:pt idx="71">
                  <c:v>42.65</c:v>
                </c:pt>
                <c:pt idx="72">
                  <c:v>43.67</c:v>
                </c:pt>
                <c:pt idx="73">
                  <c:v>44.7</c:v>
                </c:pt>
                <c:pt idx="74">
                  <c:v>45.71</c:v>
                </c:pt>
                <c:pt idx="75">
                  <c:v>46.72</c:v>
                </c:pt>
                <c:pt idx="76">
                  <c:v>47.74</c:v>
                </c:pt>
                <c:pt idx="77">
                  <c:v>48.74</c:v>
                </c:pt>
                <c:pt idx="78">
                  <c:v>49.76</c:v>
                </c:pt>
                <c:pt idx="79">
                  <c:v>50.78</c:v>
                </c:pt>
                <c:pt idx="80">
                  <c:v>51.81</c:v>
                </c:pt>
                <c:pt idx="81">
                  <c:v>52.82</c:v>
                </c:pt>
                <c:pt idx="82">
                  <c:v>53.84</c:v>
                </c:pt>
                <c:pt idx="83">
                  <c:v>54.86</c:v>
                </c:pt>
                <c:pt idx="84">
                  <c:v>55.87</c:v>
                </c:pt>
                <c:pt idx="85">
                  <c:v>56.89</c:v>
                </c:pt>
                <c:pt idx="86">
                  <c:v>57.93</c:v>
                </c:pt>
                <c:pt idx="87">
                  <c:v>58.96</c:v>
                </c:pt>
                <c:pt idx="88">
                  <c:v>59.97</c:v>
                </c:pt>
                <c:pt idx="89">
                  <c:v>60.99</c:v>
                </c:pt>
                <c:pt idx="90">
                  <c:v>62</c:v>
                </c:pt>
                <c:pt idx="91">
                  <c:v>62.98</c:v>
                </c:pt>
                <c:pt idx="92">
                  <c:v>63.99</c:v>
                </c:pt>
                <c:pt idx="93">
                  <c:v>64.989999999999995</c:v>
                </c:pt>
                <c:pt idx="94">
                  <c:v>66.02</c:v>
                </c:pt>
                <c:pt idx="95">
                  <c:v>67.06</c:v>
                </c:pt>
                <c:pt idx="96">
                  <c:v>68.52</c:v>
                </c:pt>
                <c:pt idx="97">
                  <c:v>69.75</c:v>
                </c:pt>
                <c:pt idx="98">
                  <c:v>70.7</c:v>
                </c:pt>
                <c:pt idx="99">
                  <c:v>71.66</c:v>
                </c:pt>
                <c:pt idx="100">
                  <c:v>72.709999999999994</c:v>
                </c:pt>
                <c:pt idx="101">
                  <c:v>73.680000000000007</c:v>
                </c:pt>
                <c:pt idx="102">
                  <c:v>74.63</c:v>
                </c:pt>
                <c:pt idx="103">
                  <c:v>75.599999999999994</c:v>
                </c:pt>
                <c:pt idx="104">
                  <c:v>76.680000000000007</c:v>
                </c:pt>
                <c:pt idx="105">
                  <c:v>77.650000000000006</c:v>
                </c:pt>
                <c:pt idx="106">
                  <c:v>78.62</c:v>
                </c:pt>
                <c:pt idx="107">
                  <c:v>79.66</c:v>
                </c:pt>
              </c:numCache>
            </c:numRef>
          </c:xVal>
          <c:yVal>
            <c:numRef>
              <c:f>Лист1!$J$26:$DM$26</c:f>
              <c:numCache>
                <c:formatCode>@</c:formatCode>
                <c:ptCount val="108"/>
                <c:pt idx="0">
                  <c:v>95.7</c:v>
                </c:pt>
                <c:pt idx="1">
                  <c:v>95.7</c:v>
                </c:pt>
                <c:pt idx="2">
                  <c:v>95.7</c:v>
                </c:pt>
                <c:pt idx="3">
                  <c:v>95.7</c:v>
                </c:pt>
                <c:pt idx="4">
                  <c:v>95.7</c:v>
                </c:pt>
                <c:pt idx="5">
                  <c:v>95.7</c:v>
                </c:pt>
                <c:pt idx="6">
                  <c:v>95.7</c:v>
                </c:pt>
                <c:pt idx="7">
                  <c:v>95.7</c:v>
                </c:pt>
                <c:pt idx="8">
                  <c:v>95.7</c:v>
                </c:pt>
                <c:pt idx="9">
                  <c:v>95.7</c:v>
                </c:pt>
                <c:pt idx="10">
                  <c:v>95.6</c:v>
                </c:pt>
                <c:pt idx="11">
                  <c:v>95.6</c:v>
                </c:pt>
                <c:pt idx="12">
                  <c:v>95.6</c:v>
                </c:pt>
                <c:pt idx="13">
                  <c:v>95.6</c:v>
                </c:pt>
                <c:pt idx="14">
                  <c:v>95.6</c:v>
                </c:pt>
                <c:pt idx="15">
                  <c:v>95.6</c:v>
                </c:pt>
                <c:pt idx="16">
                  <c:v>95.6</c:v>
                </c:pt>
                <c:pt idx="17">
                  <c:v>95.6</c:v>
                </c:pt>
                <c:pt idx="18">
                  <c:v>95.6</c:v>
                </c:pt>
                <c:pt idx="19">
                  <c:v>95.6</c:v>
                </c:pt>
                <c:pt idx="20">
                  <c:v>95.6</c:v>
                </c:pt>
                <c:pt idx="21">
                  <c:v>95.6</c:v>
                </c:pt>
                <c:pt idx="22">
                  <c:v>95.6</c:v>
                </c:pt>
                <c:pt idx="23">
                  <c:v>95.6</c:v>
                </c:pt>
                <c:pt idx="24">
                  <c:v>95.6</c:v>
                </c:pt>
                <c:pt idx="25">
                  <c:v>95.6</c:v>
                </c:pt>
                <c:pt idx="26">
                  <c:v>95.6</c:v>
                </c:pt>
                <c:pt idx="27">
                  <c:v>95.6</c:v>
                </c:pt>
                <c:pt idx="28">
                  <c:v>95.6</c:v>
                </c:pt>
                <c:pt idx="29">
                  <c:v>95.6</c:v>
                </c:pt>
                <c:pt idx="30">
                  <c:v>95.6</c:v>
                </c:pt>
                <c:pt idx="31">
                  <c:v>95.6</c:v>
                </c:pt>
                <c:pt idx="32">
                  <c:v>95.6</c:v>
                </c:pt>
                <c:pt idx="33">
                  <c:v>95.6</c:v>
                </c:pt>
                <c:pt idx="34">
                  <c:v>95.6</c:v>
                </c:pt>
                <c:pt idx="35">
                  <c:v>95.6</c:v>
                </c:pt>
                <c:pt idx="36">
                  <c:v>95.6</c:v>
                </c:pt>
                <c:pt idx="37">
                  <c:v>95.6</c:v>
                </c:pt>
                <c:pt idx="38">
                  <c:v>95.6</c:v>
                </c:pt>
                <c:pt idx="39">
                  <c:v>95.6</c:v>
                </c:pt>
                <c:pt idx="40">
                  <c:v>95.6</c:v>
                </c:pt>
                <c:pt idx="41">
                  <c:v>95.6</c:v>
                </c:pt>
                <c:pt idx="42">
                  <c:v>95.6</c:v>
                </c:pt>
                <c:pt idx="43">
                  <c:v>95.6</c:v>
                </c:pt>
                <c:pt idx="44">
                  <c:v>95.6</c:v>
                </c:pt>
                <c:pt idx="45">
                  <c:v>95.6</c:v>
                </c:pt>
                <c:pt idx="46">
                  <c:v>95.6</c:v>
                </c:pt>
                <c:pt idx="47">
                  <c:v>95.6</c:v>
                </c:pt>
                <c:pt idx="48">
                  <c:v>95.6</c:v>
                </c:pt>
                <c:pt idx="49">
                  <c:v>95.6</c:v>
                </c:pt>
                <c:pt idx="50">
                  <c:v>95.6</c:v>
                </c:pt>
                <c:pt idx="51">
                  <c:v>95.6</c:v>
                </c:pt>
                <c:pt idx="52">
                  <c:v>146.80000000000001</c:v>
                </c:pt>
                <c:pt idx="53">
                  <c:v>228.4</c:v>
                </c:pt>
                <c:pt idx="54">
                  <c:v>310</c:v>
                </c:pt>
                <c:pt idx="55">
                  <c:v>362.5</c:v>
                </c:pt>
                <c:pt idx="56">
                  <c:v>393.3</c:v>
                </c:pt>
                <c:pt idx="57">
                  <c:v>422.2</c:v>
                </c:pt>
                <c:pt idx="58">
                  <c:v>448.4</c:v>
                </c:pt>
                <c:pt idx="59">
                  <c:v>495.7</c:v>
                </c:pt>
                <c:pt idx="60">
                  <c:v>528.6</c:v>
                </c:pt>
                <c:pt idx="61">
                  <c:v>545</c:v>
                </c:pt>
                <c:pt idx="62">
                  <c:v>633.9</c:v>
                </c:pt>
                <c:pt idx="63">
                  <c:v>661</c:v>
                </c:pt>
                <c:pt idx="64">
                  <c:v>686.8</c:v>
                </c:pt>
                <c:pt idx="65">
                  <c:v>711.9</c:v>
                </c:pt>
                <c:pt idx="66">
                  <c:v>727.2</c:v>
                </c:pt>
                <c:pt idx="67">
                  <c:v>748</c:v>
                </c:pt>
                <c:pt idx="68">
                  <c:v>785</c:v>
                </c:pt>
                <c:pt idx="69">
                  <c:v>802</c:v>
                </c:pt>
                <c:pt idx="70">
                  <c:v>439</c:v>
                </c:pt>
                <c:pt idx="71">
                  <c:v>438.8</c:v>
                </c:pt>
                <c:pt idx="72">
                  <c:v>438.8</c:v>
                </c:pt>
                <c:pt idx="73">
                  <c:v>438.8</c:v>
                </c:pt>
                <c:pt idx="74">
                  <c:v>438.8</c:v>
                </c:pt>
                <c:pt idx="75">
                  <c:v>438.8</c:v>
                </c:pt>
                <c:pt idx="76">
                  <c:v>438.8</c:v>
                </c:pt>
                <c:pt idx="77">
                  <c:v>438.8</c:v>
                </c:pt>
                <c:pt idx="78">
                  <c:v>438.8</c:v>
                </c:pt>
                <c:pt idx="79">
                  <c:v>438.8</c:v>
                </c:pt>
                <c:pt idx="80">
                  <c:v>438.8</c:v>
                </c:pt>
                <c:pt idx="81">
                  <c:v>438.8</c:v>
                </c:pt>
                <c:pt idx="82">
                  <c:v>438.7</c:v>
                </c:pt>
                <c:pt idx="83">
                  <c:v>438.7</c:v>
                </c:pt>
                <c:pt idx="84">
                  <c:v>438.7</c:v>
                </c:pt>
                <c:pt idx="85">
                  <c:v>438.7</c:v>
                </c:pt>
                <c:pt idx="86">
                  <c:v>438.7</c:v>
                </c:pt>
                <c:pt idx="87">
                  <c:v>438.7</c:v>
                </c:pt>
                <c:pt idx="88">
                  <c:v>438.7</c:v>
                </c:pt>
                <c:pt idx="89">
                  <c:v>438.7</c:v>
                </c:pt>
                <c:pt idx="90">
                  <c:v>438.7</c:v>
                </c:pt>
                <c:pt idx="91">
                  <c:v>438.7</c:v>
                </c:pt>
                <c:pt idx="92">
                  <c:v>438.7</c:v>
                </c:pt>
                <c:pt idx="93">
                  <c:v>438.7</c:v>
                </c:pt>
                <c:pt idx="94">
                  <c:v>438.7</c:v>
                </c:pt>
                <c:pt idx="95">
                  <c:v>438.7</c:v>
                </c:pt>
                <c:pt idx="96">
                  <c:v>484.4</c:v>
                </c:pt>
                <c:pt idx="97">
                  <c:v>519.4</c:v>
                </c:pt>
                <c:pt idx="98">
                  <c:v>541.1</c:v>
                </c:pt>
                <c:pt idx="99">
                  <c:v>565.9</c:v>
                </c:pt>
                <c:pt idx="100">
                  <c:v>608.4</c:v>
                </c:pt>
                <c:pt idx="101">
                  <c:v>628.5</c:v>
                </c:pt>
                <c:pt idx="102">
                  <c:v>663.9</c:v>
                </c:pt>
                <c:pt idx="103">
                  <c:v>702.8</c:v>
                </c:pt>
                <c:pt idx="104">
                  <c:v>720.5</c:v>
                </c:pt>
                <c:pt idx="105">
                  <c:v>756.4</c:v>
                </c:pt>
                <c:pt idx="106">
                  <c:v>786.4</c:v>
                </c:pt>
                <c:pt idx="107">
                  <c:v>807.1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302-423F-ABFE-742754F14AEE}"/>
            </c:ext>
          </c:extLst>
        </c:ser>
        <c:ser>
          <c:idx val="2"/>
          <c:order val="2"/>
          <c:tx>
            <c:v>avail Mem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Лист1!$J$20:$DM$20</c:f>
              <c:numCache>
                <c:formatCode>@</c:formatCode>
                <c:ptCount val="108"/>
                <c:pt idx="0">
                  <c:v>0.77</c:v>
                </c:pt>
                <c:pt idx="1">
                  <c:v>1.29</c:v>
                </c:pt>
                <c:pt idx="2">
                  <c:v>1.83</c:v>
                </c:pt>
                <c:pt idx="3">
                  <c:v>2.34</c:v>
                </c:pt>
                <c:pt idx="4">
                  <c:v>2.86</c:v>
                </c:pt>
                <c:pt idx="5">
                  <c:v>3.37</c:v>
                </c:pt>
                <c:pt idx="6">
                  <c:v>3.89</c:v>
                </c:pt>
                <c:pt idx="7">
                  <c:v>4.4000000000000004</c:v>
                </c:pt>
                <c:pt idx="8">
                  <c:v>4.93</c:v>
                </c:pt>
                <c:pt idx="9">
                  <c:v>5.45</c:v>
                </c:pt>
                <c:pt idx="10">
                  <c:v>5.97</c:v>
                </c:pt>
                <c:pt idx="11">
                  <c:v>6.5</c:v>
                </c:pt>
                <c:pt idx="12">
                  <c:v>7.04</c:v>
                </c:pt>
                <c:pt idx="13">
                  <c:v>7.55</c:v>
                </c:pt>
                <c:pt idx="14">
                  <c:v>8.06</c:v>
                </c:pt>
                <c:pt idx="15">
                  <c:v>8.58</c:v>
                </c:pt>
                <c:pt idx="16">
                  <c:v>9.1</c:v>
                </c:pt>
                <c:pt idx="17">
                  <c:v>9.61</c:v>
                </c:pt>
                <c:pt idx="18">
                  <c:v>10.14</c:v>
                </c:pt>
                <c:pt idx="19">
                  <c:v>10.68</c:v>
                </c:pt>
                <c:pt idx="20">
                  <c:v>11.19</c:v>
                </c:pt>
                <c:pt idx="21">
                  <c:v>11.72</c:v>
                </c:pt>
                <c:pt idx="22">
                  <c:v>12.24</c:v>
                </c:pt>
                <c:pt idx="23">
                  <c:v>12.76</c:v>
                </c:pt>
                <c:pt idx="24">
                  <c:v>13.29</c:v>
                </c:pt>
                <c:pt idx="25">
                  <c:v>13.81</c:v>
                </c:pt>
                <c:pt idx="26">
                  <c:v>14.33</c:v>
                </c:pt>
                <c:pt idx="27">
                  <c:v>14.86</c:v>
                </c:pt>
                <c:pt idx="28">
                  <c:v>15.39</c:v>
                </c:pt>
                <c:pt idx="29">
                  <c:v>15.91</c:v>
                </c:pt>
                <c:pt idx="30">
                  <c:v>16.440000000000001</c:v>
                </c:pt>
                <c:pt idx="31">
                  <c:v>16.96</c:v>
                </c:pt>
                <c:pt idx="32">
                  <c:v>17.5</c:v>
                </c:pt>
                <c:pt idx="33">
                  <c:v>18.02</c:v>
                </c:pt>
                <c:pt idx="34">
                  <c:v>18.53</c:v>
                </c:pt>
                <c:pt idx="35">
                  <c:v>19.059999999999999</c:v>
                </c:pt>
                <c:pt idx="36">
                  <c:v>19.57</c:v>
                </c:pt>
                <c:pt idx="37">
                  <c:v>20.09</c:v>
                </c:pt>
                <c:pt idx="38">
                  <c:v>20.62</c:v>
                </c:pt>
                <c:pt idx="39">
                  <c:v>21.14</c:v>
                </c:pt>
                <c:pt idx="40">
                  <c:v>21.65</c:v>
                </c:pt>
                <c:pt idx="41">
                  <c:v>22.18</c:v>
                </c:pt>
                <c:pt idx="42">
                  <c:v>22.7</c:v>
                </c:pt>
                <c:pt idx="43">
                  <c:v>23.2</c:v>
                </c:pt>
                <c:pt idx="44">
                  <c:v>23.74</c:v>
                </c:pt>
                <c:pt idx="45">
                  <c:v>24.24</c:v>
                </c:pt>
                <c:pt idx="46">
                  <c:v>24.76</c:v>
                </c:pt>
                <c:pt idx="47">
                  <c:v>25.3</c:v>
                </c:pt>
                <c:pt idx="48">
                  <c:v>25.83</c:v>
                </c:pt>
                <c:pt idx="49">
                  <c:v>26.32</c:v>
                </c:pt>
                <c:pt idx="50">
                  <c:v>26.85</c:v>
                </c:pt>
                <c:pt idx="51">
                  <c:v>27.36</c:v>
                </c:pt>
                <c:pt idx="52">
                  <c:v>28.58</c:v>
                </c:pt>
                <c:pt idx="53">
                  <c:v>29.8</c:v>
                </c:pt>
                <c:pt idx="54">
                  <c:v>31.12</c:v>
                </c:pt>
                <c:pt idx="55">
                  <c:v>32.04</c:v>
                </c:pt>
                <c:pt idx="56">
                  <c:v>32.6</c:v>
                </c:pt>
                <c:pt idx="57">
                  <c:v>33.14</c:v>
                </c:pt>
                <c:pt idx="58">
                  <c:v>33.65</c:v>
                </c:pt>
                <c:pt idx="59">
                  <c:v>34.18</c:v>
                </c:pt>
                <c:pt idx="60">
                  <c:v>34.71</c:v>
                </c:pt>
                <c:pt idx="61">
                  <c:v>35.24</c:v>
                </c:pt>
                <c:pt idx="62">
                  <c:v>36.22</c:v>
                </c:pt>
                <c:pt idx="63">
                  <c:v>36.82</c:v>
                </c:pt>
                <c:pt idx="64">
                  <c:v>37.31</c:v>
                </c:pt>
                <c:pt idx="65">
                  <c:v>37.82</c:v>
                </c:pt>
                <c:pt idx="66">
                  <c:v>38.299999999999997</c:v>
                </c:pt>
                <c:pt idx="67">
                  <c:v>38.770000000000003</c:v>
                </c:pt>
                <c:pt idx="68">
                  <c:v>39.26</c:v>
                </c:pt>
                <c:pt idx="69">
                  <c:v>39.75</c:v>
                </c:pt>
                <c:pt idx="70">
                  <c:v>41.49</c:v>
                </c:pt>
                <c:pt idx="71">
                  <c:v>42.65</c:v>
                </c:pt>
                <c:pt idx="72">
                  <c:v>43.67</c:v>
                </c:pt>
                <c:pt idx="73">
                  <c:v>44.7</c:v>
                </c:pt>
                <c:pt idx="74">
                  <c:v>45.71</c:v>
                </c:pt>
                <c:pt idx="75">
                  <c:v>46.72</c:v>
                </c:pt>
                <c:pt idx="76">
                  <c:v>47.74</c:v>
                </c:pt>
                <c:pt idx="77">
                  <c:v>48.74</c:v>
                </c:pt>
                <c:pt idx="78">
                  <c:v>49.76</c:v>
                </c:pt>
                <c:pt idx="79">
                  <c:v>50.78</c:v>
                </c:pt>
                <c:pt idx="80">
                  <c:v>51.81</c:v>
                </c:pt>
                <c:pt idx="81">
                  <c:v>52.82</c:v>
                </c:pt>
                <c:pt idx="82">
                  <c:v>53.84</c:v>
                </c:pt>
                <c:pt idx="83">
                  <c:v>54.86</c:v>
                </c:pt>
                <c:pt idx="84">
                  <c:v>55.87</c:v>
                </c:pt>
                <c:pt idx="85">
                  <c:v>56.89</c:v>
                </c:pt>
                <c:pt idx="86">
                  <c:v>57.93</c:v>
                </c:pt>
                <c:pt idx="87">
                  <c:v>58.96</c:v>
                </c:pt>
                <c:pt idx="88">
                  <c:v>59.97</c:v>
                </c:pt>
                <c:pt idx="89">
                  <c:v>60.99</c:v>
                </c:pt>
                <c:pt idx="90">
                  <c:v>62</c:v>
                </c:pt>
                <c:pt idx="91">
                  <c:v>62.98</c:v>
                </c:pt>
                <c:pt idx="92">
                  <c:v>63.99</c:v>
                </c:pt>
                <c:pt idx="93">
                  <c:v>64.989999999999995</c:v>
                </c:pt>
                <c:pt idx="94">
                  <c:v>66.02</c:v>
                </c:pt>
                <c:pt idx="95">
                  <c:v>67.06</c:v>
                </c:pt>
                <c:pt idx="96">
                  <c:v>68.52</c:v>
                </c:pt>
                <c:pt idx="97">
                  <c:v>69.75</c:v>
                </c:pt>
                <c:pt idx="98">
                  <c:v>70.7</c:v>
                </c:pt>
                <c:pt idx="99">
                  <c:v>71.66</c:v>
                </c:pt>
                <c:pt idx="100">
                  <c:v>72.709999999999994</c:v>
                </c:pt>
                <c:pt idx="101">
                  <c:v>73.680000000000007</c:v>
                </c:pt>
                <c:pt idx="102">
                  <c:v>74.63</c:v>
                </c:pt>
                <c:pt idx="103">
                  <c:v>75.599999999999994</c:v>
                </c:pt>
                <c:pt idx="104">
                  <c:v>76.680000000000007</c:v>
                </c:pt>
                <c:pt idx="105">
                  <c:v>77.650000000000006</c:v>
                </c:pt>
                <c:pt idx="106">
                  <c:v>78.62</c:v>
                </c:pt>
                <c:pt idx="107">
                  <c:v>79.66</c:v>
                </c:pt>
              </c:numCache>
            </c:numRef>
          </c:xVal>
          <c:yVal>
            <c:numRef>
              <c:f>Лист1!$J$27:$DM$27</c:f>
              <c:numCache>
                <c:formatCode>@</c:formatCode>
                <c:ptCount val="108"/>
                <c:pt idx="0">
                  <c:v>1570.1</c:v>
                </c:pt>
                <c:pt idx="1">
                  <c:v>1539</c:v>
                </c:pt>
                <c:pt idx="2">
                  <c:v>1508.2</c:v>
                </c:pt>
                <c:pt idx="3">
                  <c:v>1486.3</c:v>
                </c:pt>
                <c:pt idx="4">
                  <c:v>1463.9</c:v>
                </c:pt>
                <c:pt idx="5">
                  <c:v>1437.2</c:v>
                </c:pt>
                <c:pt idx="6">
                  <c:v>1406</c:v>
                </c:pt>
                <c:pt idx="7">
                  <c:v>1375.4</c:v>
                </c:pt>
                <c:pt idx="8">
                  <c:v>1344.7</c:v>
                </c:pt>
                <c:pt idx="9">
                  <c:v>1313.3</c:v>
                </c:pt>
                <c:pt idx="10">
                  <c:v>1281.0999999999999</c:v>
                </c:pt>
                <c:pt idx="11">
                  <c:v>1249.5</c:v>
                </c:pt>
                <c:pt idx="12">
                  <c:v>1218.0999999999999</c:v>
                </c:pt>
                <c:pt idx="13">
                  <c:v>1187.5999999999999</c:v>
                </c:pt>
                <c:pt idx="14">
                  <c:v>1156.8</c:v>
                </c:pt>
                <c:pt idx="15">
                  <c:v>1126.0999999999999</c:v>
                </c:pt>
                <c:pt idx="16">
                  <c:v>1095.3</c:v>
                </c:pt>
                <c:pt idx="17">
                  <c:v>1065.0999999999999</c:v>
                </c:pt>
                <c:pt idx="18">
                  <c:v>1034.2</c:v>
                </c:pt>
                <c:pt idx="19">
                  <c:v>1002.6</c:v>
                </c:pt>
                <c:pt idx="20">
                  <c:v>971.6</c:v>
                </c:pt>
                <c:pt idx="21">
                  <c:v>939.8</c:v>
                </c:pt>
                <c:pt idx="22">
                  <c:v>909.2</c:v>
                </c:pt>
                <c:pt idx="23">
                  <c:v>879.1</c:v>
                </c:pt>
                <c:pt idx="24">
                  <c:v>847.5</c:v>
                </c:pt>
                <c:pt idx="25">
                  <c:v>816.7</c:v>
                </c:pt>
                <c:pt idx="26">
                  <c:v>785.7</c:v>
                </c:pt>
                <c:pt idx="27">
                  <c:v>755.2</c:v>
                </c:pt>
                <c:pt idx="28">
                  <c:v>724</c:v>
                </c:pt>
                <c:pt idx="29">
                  <c:v>692.5</c:v>
                </c:pt>
                <c:pt idx="30">
                  <c:v>664.3</c:v>
                </c:pt>
                <c:pt idx="31">
                  <c:v>634.20000000000005</c:v>
                </c:pt>
                <c:pt idx="32">
                  <c:v>603.79999999999995</c:v>
                </c:pt>
                <c:pt idx="33">
                  <c:v>575</c:v>
                </c:pt>
                <c:pt idx="34">
                  <c:v>546.4</c:v>
                </c:pt>
                <c:pt idx="35">
                  <c:v>514.70000000000005</c:v>
                </c:pt>
                <c:pt idx="36">
                  <c:v>484</c:v>
                </c:pt>
                <c:pt idx="37">
                  <c:v>452.4</c:v>
                </c:pt>
                <c:pt idx="38">
                  <c:v>421.7</c:v>
                </c:pt>
                <c:pt idx="39">
                  <c:v>390.4</c:v>
                </c:pt>
                <c:pt idx="40">
                  <c:v>359.6</c:v>
                </c:pt>
                <c:pt idx="41">
                  <c:v>328.5</c:v>
                </c:pt>
                <c:pt idx="42">
                  <c:v>297.8</c:v>
                </c:pt>
                <c:pt idx="43">
                  <c:v>267.10000000000002</c:v>
                </c:pt>
                <c:pt idx="44">
                  <c:v>235.9</c:v>
                </c:pt>
                <c:pt idx="45">
                  <c:v>204.7</c:v>
                </c:pt>
                <c:pt idx="46">
                  <c:v>173.7</c:v>
                </c:pt>
                <c:pt idx="47">
                  <c:v>142.5</c:v>
                </c:pt>
                <c:pt idx="48">
                  <c:v>112.1</c:v>
                </c:pt>
                <c:pt idx="49">
                  <c:v>86.1</c:v>
                </c:pt>
                <c:pt idx="50">
                  <c:v>55.8</c:v>
                </c:pt>
                <c:pt idx="51">
                  <c:v>25.3</c:v>
                </c:pt>
                <c:pt idx="52">
                  <c:v>17.3</c:v>
                </c:pt>
                <c:pt idx="53">
                  <c:v>20.3</c:v>
                </c:pt>
                <c:pt idx="54">
                  <c:v>17.8</c:v>
                </c:pt>
                <c:pt idx="55">
                  <c:v>18.3</c:v>
                </c:pt>
                <c:pt idx="56">
                  <c:v>9.8000000000000007</c:v>
                </c:pt>
                <c:pt idx="57">
                  <c:v>13</c:v>
                </c:pt>
                <c:pt idx="58">
                  <c:v>9.6999999999999993</c:v>
                </c:pt>
                <c:pt idx="59">
                  <c:v>25.1</c:v>
                </c:pt>
                <c:pt idx="60">
                  <c:v>25.5</c:v>
                </c:pt>
                <c:pt idx="61">
                  <c:v>12.4</c:v>
                </c:pt>
                <c:pt idx="62">
                  <c:v>36.1</c:v>
                </c:pt>
                <c:pt idx="63">
                  <c:v>23.5</c:v>
                </c:pt>
                <c:pt idx="64">
                  <c:v>22.4</c:v>
                </c:pt>
                <c:pt idx="65">
                  <c:v>17.2</c:v>
                </c:pt>
                <c:pt idx="66">
                  <c:v>13.8</c:v>
                </c:pt>
                <c:pt idx="67">
                  <c:v>13.3</c:v>
                </c:pt>
                <c:pt idx="68">
                  <c:v>22.3</c:v>
                </c:pt>
                <c:pt idx="69">
                  <c:v>12.2</c:v>
                </c:pt>
                <c:pt idx="70">
                  <c:v>754.6</c:v>
                </c:pt>
                <c:pt idx="71">
                  <c:v>720.4</c:v>
                </c:pt>
                <c:pt idx="72">
                  <c:v>691.6</c:v>
                </c:pt>
                <c:pt idx="73">
                  <c:v>662.2</c:v>
                </c:pt>
                <c:pt idx="74">
                  <c:v>633.5</c:v>
                </c:pt>
                <c:pt idx="75">
                  <c:v>604.6</c:v>
                </c:pt>
                <c:pt idx="76">
                  <c:v>574.4</c:v>
                </c:pt>
                <c:pt idx="77">
                  <c:v>544.29999999999995</c:v>
                </c:pt>
                <c:pt idx="78">
                  <c:v>514.1</c:v>
                </c:pt>
                <c:pt idx="79">
                  <c:v>483.5</c:v>
                </c:pt>
                <c:pt idx="80">
                  <c:v>452.8</c:v>
                </c:pt>
                <c:pt idx="81">
                  <c:v>422.6</c:v>
                </c:pt>
                <c:pt idx="82">
                  <c:v>391.8</c:v>
                </c:pt>
                <c:pt idx="83">
                  <c:v>361.5</c:v>
                </c:pt>
                <c:pt idx="84">
                  <c:v>331.4</c:v>
                </c:pt>
                <c:pt idx="85">
                  <c:v>300.89999999999998</c:v>
                </c:pt>
                <c:pt idx="86">
                  <c:v>270</c:v>
                </c:pt>
                <c:pt idx="87">
                  <c:v>239.3</c:v>
                </c:pt>
                <c:pt idx="88">
                  <c:v>209.7</c:v>
                </c:pt>
                <c:pt idx="89">
                  <c:v>179.3</c:v>
                </c:pt>
                <c:pt idx="90">
                  <c:v>152.69999999999999</c:v>
                </c:pt>
                <c:pt idx="91">
                  <c:v>132.5</c:v>
                </c:pt>
                <c:pt idx="92">
                  <c:v>104.6</c:v>
                </c:pt>
                <c:pt idx="93">
                  <c:v>78</c:v>
                </c:pt>
                <c:pt idx="94">
                  <c:v>47.5</c:v>
                </c:pt>
                <c:pt idx="95">
                  <c:v>16.399999999999999</c:v>
                </c:pt>
                <c:pt idx="96">
                  <c:v>23.2</c:v>
                </c:pt>
                <c:pt idx="97">
                  <c:v>21.9</c:v>
                </c:pt>
                <c:pt idx="98">
                  <c:v>16.5</c:v>
                </c:pt>
                <c:pt idx="99">
                  <c:v>12.6</c:v>
                </c:pt>
                <c:pt idx="100">
                  <c:v>22.5</c:v>
                </c:pt>
                <c:pt idx="101">
                  <c:v>12.5</c:v>
                </c:pt>
                <c:pt idx="102">
                  <c:v>19.7</c:v>
                </c:pt>
                <c:pt idx="103">
                  <c:v>27.9</c:v>
                </c:pt>
                <c:pt idx="104">
                  <c:v>12.8</c:v>
                </c:pt>
                <c:pt idx="105">
                  <c:v>19.100000000000001</c:v>
                </c:pt>
                <c:pt idx="106">
                  <c:v>19.5</c:v>
                </c:pt>
                <c:pt idx="107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302-423F-ABFE-742754F14A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981520"/>
        <c:axId val="475988592"/>
      </c:scatterChart>
      <c:valAx>
        <c:axId val="47598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en-US"/>
                  <a:t>,</a:t>
                </a:r>
                <a:r>
                  <a:rPr lang="en-US" baseline="0"/>
                  <a:t> (</a:t>
                </a:r>
                <a:r>
                  <a:rPr lang="ru-RU" baseline="0"/>
                  <a:t>сек</a:t>
                </a:r>
                <a:r>
                  <a:rPr lang="en-US" baseline="0"/>
                  <a:t>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988592"/>
        <c:crosses val="autoZero"/>
        <c:crossBetween val="midCat"/>
      </c:valAx>
      <c:valAx>
        <c:axId val="47598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Память,</a:t>
                </a:r>
                <a:r>
                  <a:rPr lang="en-US"/>
                  <a:t> </a:t>
                </a:r>
                <a:r>
                  <a:rPr lang="ru-RU"/>
                  <a:t>(</a:t>
                </a:r>
                <a:r>
                  <a:rPr lang="en-US"/>
                  <a:t>MB</a:t>
                </a:r>
                <a:r>
                  <a:rPr lang="ru-R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981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601</TotalTime>
  <Pages>5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Freze ᠌ ᠌ ᠌ ᠌ ᠌</dc:creator>
  <cp:keywords/>
  <dc:description/>
  <cp:lastModifiedBy>Freze ᠌ ᠌ ᠌ ᠌ ᠌</cp:lastModifiedBy>
  <cp:revision>14</cp:revision>
  <dcterms:created xsi:type="dcterms:W3CDTF">2025-04-04T10:28:00Z</dcterms:created>
  <dcterms:modified xsi:type="dcterms:W3CDTF">2025-05-09T13:30:00Z</dcterms:modified>
</cp:coreProperties>
</file>